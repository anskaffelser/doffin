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9F1" w:rsidRDefault="00140D46" w:rsidP="005349F1">
      <w:pPr>
        <w:pStyle w:val="Heading1"/>
      </w:pPr>
      <w:r>
        <w:rPr>
          <w:lang w:val="en-GB"/>
        </w:rPr>
        <w:t>E</w:t>
      </w:r>
      <w:r w:rsidR="005349F1">
        <w:rPr>
          <w:lang w:val="en-GB"/>
        </w:rPr>
        <w:t>rror codes</w:t>
      </w:r>
      <w:r w:rsidR="005349F1">
        <w:t xml:space="preserve"> </w:t>
      </w:r>
    </w:p>
    <w:p w:rsidR="00670FA2" w:rsidRDefault="00670FA2" w:rsidP="00670FA2">
      <w:pPr>
        <w:rPr>
          <w:lang w:val="en-US"/>
        </w:rPr>
      </w:pPr>
      <w:r>
        <w:rPr>
          <w:lang w:val="en-US"/>
        </w:rPr>
        <w:t xml:space="preserve">Error codes starting with an X: </w:t>
      </w:r>
      <w:r w:rsidR="007E1D06">
        <w:rPr>
          <w:lang w:val="en-US"/>
        </w:rPr>
        <w:t>Validation error from include files</w:t>
      </w:r>
    </w:p>
    <w:p w:rsidR="00670FA2" w:rsidRPr="00670FA2" w:rsidRDefault="00670FA2" w:rsidP="00670FA2">
      <w:pPr>
        <w:rPr>
          <w:lang w:val="en-US"/>
        </w:rPr>
      </w:pPr>
      <w:r>
        <w:rPr>
          <w:lang w:val="en-US"/>
        </w:rPr>
        <w:t xml:space="preserve">Error codes starting with an: </w:t>
      </w:r>
      <w:r w:rsidR="007E1D06">
        <w:rPr>
          <w:lang w:val="en-US"/>
        </w:rPr>
        <w:t>V</w:t>
      </w:r>
      <w:r>
        <w:rPr>
          <w:lang w:val="en-US"/>
        </w:rPr>
        <w:t>alidation error in one of the form</w:t>
      </w:r>
      <w:r w:rsidR="007E1D06">
        <w:rPr>
          <w:lang w:val="en-US"/>
        </w:rPr>
        <w:t xml:space="preserve">, the </w:t>
      </w:r>
      <w:r>
        <w:rPr>
          <w:lang w:val="en-US"/>
        </w:rPr>
        <w:t xml:space="preserve">number </w:t>
      </w:r>
      <w:r w:rsidR="007E1D06">
        <w:rPr>
          <w:lang w:val="en-US"/>
        </w:rPr>
        <w:t xml:space="preserve">after the F </w:t>
      </w:r>
      <w:r>
        <w:rPr>
          <w:lang w:val="en-US"/>
        </w:rPr>
        <w:t>represents the TED number</w:t>
      </w:r>
      <w:r w:rsidR="00A525AD">
        <w:rPr>
          <w:lang w:val="en-US"/>
        </w:rPr>
        <w:t>ing</w:t>
      </w:r>
      <w:r>
        <w:rPr>
          <w:lang w:val="en-US"/>
        </w:rPr>
        <w:t xml:space="preserve"> of the form 1-</w:t>
      </w:r>
      <w:r w:rsidR="00B019B6">
        <w:rPr>
          <w:lang w:val="en-US"/>
        </w:rPr>
        <w:t>8, 12-15, 21-25, 52,65 and 102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446"/>
      </w:tblGrid>
      <w:tr w:rsidR="00140D46" w:rsidRPr="00140D46" w:rsidTr="00140D46">
        <w:trPr>
          <w:trHeight w:val="271"/>
        </w:trPr>
        <w:tc>
          <w:tcPr>
            <w:tcW w:w="1242" w:type="dxa"/>
            <w:shd w:val="clear" w:color="auto" w:fill="D9D9D9" w:themeFill="background1" w:themeFillShade="D9"/>
          </w:tcPr>
          <w:p w:rsidR="00140D46" w:rsidRPr="00140D46" w:rsidRDefault="00140D46" w:rsidP="00140D46">
            <w:pPr>
              <w:pStyle w:val="NoSpacing"/>
              <w:rPr>
                <w:b/>
              </w:rPr>
            </w:pPr>
            <w:r w:rsidRPr="00140D46">
              <w:rPr>
                <w:b/>
              </w:rPr>
              <w:t>Code</w:t>
            </w:r>
          </w:p>
        </w:tc>
        <w:tc>
          <w:tcPr>
            <w:tcW w:w="7446" w:type="dxa"/>
            <w:shd w:val="clear" w:color="auto" w:fill="D9D9D9" w:themeFill="background1" w:themeFillShade="D9"/>
          </w:tcPr>
          <w:p w:rsidR="00140D46" w:rsidRPr="00140D46" w:rsidRDefault="00140D46" w:rsidP="00140D46">
            <w:pPr>
              <w:pStyle w:val="NoSpacing"/>
              <w:rPr>
                <w:b/>
              </w:rPr>
            </w:pPr>
            <w:r w:rsidRPr="00140D46">
              <w:rPr>
                <w:b/>
              </w:rPr>
              <w:t>Description</w:t>
            </w:r>
          </w:p>
        </w:tc>
      </w:tr>
      <w:tr w:rsidR="003769FB" w:rsidRPr="00140D46" w:rsidTr="001A0E1C">
        <w:trPr>
          <w:trHeight w:val="300"/>
        </w:trPr>
        <w:tc>
          <w:tcPr>
            <w:tcW w:w="8688" w:type="dxa"/>
            <w:gridSpan w:val="2"/>
            <w:noWrap/>
          </w:tcPr>
          <w:p w:rsidR="003769FB" w:rsidRPr="003769FB" w:rsidRDefault="003769FB" w:rsidP="00140D46">
            <w:pPr>
              <w:spacing w:after="0" w:line="240" w:lineRule="auto"/>
              <w:rPr>
                <w:rFonts w:eastAsia="Times New Roman"/>
                <w:b/>
                <w:color w:val="000000"/>
                <w:lang w:val="en-US"/>
              </w:rPr>
            </w:pPr>
          </w:p>
        </w:tc>
      </w:tr>
      <w:tr w:rsidR="003769FB" w:rsidRPr="00140D46" w:rsidTr="001A0E1C">
        <w:trPr>
          <w:trHeight w:val="300"/>
        </w:trPr>
        <w:tc>
          <w:tcPr>
            <w:tcW w:w="8688" w:type="dxa"/>
            <w:gridSpan w:val="2"/>
            <w:noWrap/>
          </w:tcPr>
          <w:p w:rsidR="003769FB" w:rsidRPr="003769FB" w:rsidRDefault="003769FB" w:rsidP="00140D46">
            <w:pPr>
              <w:spacing w:after="0" w:line="240" w:lineRule="auto"/>
              <w:rPr>
                <w:rFonts w:eastAsia="Times New Roman"/>
                <w:b/>
                <w:color w:val="000000"/>
                <w:lang w:val="en-US"/>
              </w:rPr>
            </w:pPr>
            <w:r w:rsidRPr="003769FB">
              <w:rPr>
                <w:rFonts w:eastAsia="Times New Roman"/>
                <w:b/>
                <w:color w:val="000000"/>
                <w:lang w:val="en-US"/>
              </w:rPr>
              <w:t>General codes</w:t>
            </w:r>
          </w:p>
        </w:tc>
      </w:tr>
      <w:tr w:rsidR="00140D46" w:rsidRPr="002310D8" w:rsidTr="00140D46">
        <w:trPr>
          <w:trHeight w:val="300"/>
        </w:trPr>
        <w:tc>
          <w:tcPr>
            <w:tcW w:w="1242" w:type="dxa"/>
            <w:noWrap/>
            <w:hideMark/>
          </w:tcPr>
          <w:p w:rsidR="00140D46" w:rsidRPr="00140D46" w:rsidRDefault="00140D46" w:rsidP="00140D46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140D46">
              <w:rPr>
                <w:rFonts w:eastAsia="Times New Roman"/>
                <w:color w:val="000000"/>
                <w:lang w:val="en-US"/>
              </w:rPr>
              <w:t>ERR1</w:t>
            </w:r>
          </w:p>
        </w:tc>
        <w:tc>
          <w:tcPr>
            <w:tcW w:w="7446" w:type="dxa"/>
            <w:noWrap/>
            <w:hideMark/>
          </w:tcPr>
          <w:p w:rsidR="00140D46" w:rsidRDefault="00140D46" w:rsidP="00140D46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140D46">
              <w:rPr>
                <w:rFonts w:eastAsia="Times New Roman"/>
                <w:color w:val="000000"/>
                <w:lang w:val="en-US"/>
              </w:rPr>
              <w:t>The Xml document isn't well</w:t>
            </w:r>
            <w:r w:rsidR="003769FB">
              <w:rPr>
                <w:rFonts w:eastAsia="Times New Roman"/>
                <w:color w:val="000000"/>
                <w:lang w:val="en-US"/>
              </w:rPr>
              <w:t xml:space="preserve"> </w:t>
            </w:r>
            <w:r w:rsidRPr="00140D46">
              <w:rPr>
                <w:rFonts w:eastAsia="Times New Roman"/>
                <w:color w:val="000000"/>
                <w:lang w:val="en-US"/>
              </w:rPr>
              <w:t>form</w:t>
            </w:r>
            <w:r w:rsidR="00670FA2">
              <w:rPr>
                <w:rFonts w:eastAsia="Times New Roman"/>
                <w:color w:val="000000"/>
                <w:lang w:val="en-US"/>
              </w:rPr>
              <w:t>ed according to the XSD schema</w:t>
            </w:r>
          </w:p>
          <w:p w:rsidR="00670FA2" w:rsidRDefault="00670FA2" w:rsidP="00140D46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  <w:p w:rsidR="00670FA2" w:rsidRPr="00140D46" w:rsidRDefault="00670FA2" w:rsidP="00140D46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There are additional error codes following this error. Those error codes are Microsoft specific and are based on their validation of xml against an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xsd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-schema. </w:t>
            </w:r>
          </w:p>
        </w:tc>
      </w:tr>
      <w:tr w:rsidR="00140D46" w:rsidRPr="002310D8" w:rsidTr="00140D46">
        <w:trPr>
          <w:trHeight w:val="300"/>
        </w:trPr>
        <w:tc>
          <w:tcPr>
            <w:tcW w:w="1242" w:type="dxa"/>
            <w:noWrap/>
            <w:hideMark/>
          </w:tcPr>
          <w:p w:rsidR="00140D46" w:rsidRPr="00140D46" w:rsidRDefault="00140D46" w:rsidP="00140D46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140D46">
              <w:rPr>
                <w:rFonts w:eastAsia="Times New Roman"/>
                <w:color w:val="000000"/>
                <w:lang w:val="en-US"/>
              </w:rPr>
              <w:t>ERR2</w:t>
            </w:r>
          </w:p>
        </w:tc>
        <w:tc>
          <w:tcPr>
            <w:tcW w:w="7446" w:type="dxa"/>
            <w:noWrap/>
            <w:hideMark/>
          </w:tcPr>
          <w:p w:rsidR="00140D46" w:rsidRPr="00140D46" w:rsidRDefault="00140D46" w:rsidP="00140D46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140D46">
              <w:rPr>
                <w:rFonts w:eastAsia="Times New Roman"/>
                <w:color w:val="000000"/>
                <w:lang w:val="en-US"/>
              </w:rPr>
              <w:t>The root tag of the Xml document isn't allowed</w:t>
            </w:r>
          </w:p>
        </w:tc>
      </w:tr>
      <w:tr w:rsidR="00140D46" w:rsidRPr="002310D8" w:rsidTr="00140D46">
        <w:trPr>
          <w:trHeight w:val="300"/>
        </w:trPr>
        <w:tc>
          <w:tcPr>
            <w:tcW w:w="1242" w:type="dxa"/>
            <w:noWrap/>
            <w:hideMark/>
          </w:tcPr>
          <w:p w:rsidR="00140D46" w:rsidRPr="00140D46" w:rsidRDefault="00140D46" w:rsidP="00140D46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140D46">
              <w:rPr>
                <w:rFonts w:eastAsia="Times New Roman"/>
                <w:color w:val="000000"/>
                <w:lang w:val="en-US"/>
              </w:rPr>
              <w:t>ERR3</w:t>
            </w:r>
          </w:p>
        </w:tc>
        <w:tc>
          <w:tcPr>
            <w:tcW w:w="7446" w:type="dxa"/>
            <w:noWrap/>
            <w:hideMark/>
          </w:tcPr>
          <w:p w:rsidR="00140D46" w:rsidRPr="00140D46" w:rsidRDefault="00140D46" w:rsidP="007C171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140D46">
              <w:rPr>
                <w:rFonts w:eastAsia="Times New Roman"/>
                <w:color w:val="000000"/>
                <w:lang w:val="en-US"/>
              </w:rPr>
              <w:t>FORM_SECTION, Structur</w:t>
            </w:r>
            <w:r w:rsidR="007C1714">
              <w:rPr>
                <w:rFonts w:eastAsia="Times New Roman"/>
                <w:color w:val="000000"/>
                <w:lang w:val="en-US"/>
              </w:rPr>
              <w:t>al</w:t>
            </w:r>
            <w:r w:rsidRPr="00140D46">
              <w:rPr>
                <w:rFonts w:eastAsia="Times New Roman"/>
                <w:color w:val="000000"/>
                <w:lang w:val="en-US"/>
              </w:rPr>
              <w:t xml:space="preserve"> differences found </w:t>
            </w:r>
            <w:r w:rsidR="00984334">
              <w:rPr>
                <w:rFonts w:eastAsia="Times New Roman"/>
                <w:color w:val="000000"/>
                <w:lang w:val="en-US"/>
              </w:rPr>
              <w:t xml:space="preserve">between </w:t>
            </w:r>
            <w:r w:rsidRPr="00140D46">
              <w:rPr>
                <w:rFonts w:eastAsia="Times New Roman"/>
                <w:color w:val="000000"/>
                <w:lang w:val="en-US"/>
              </w:rPr>
              <w:t>the translated form</w:t>
            </w:r>
            <w:r w:rsidR="00022603">
              <w:rPr>
                <w:rFonts w:eastAsia="Times New Roman"/>
                <w:color w:val="000000"/>
                <w:lang w:val="en-US"/>
              </w:rPr>
              <w:t>s</w:t>
            </w:r>
          </w:p>
        </w:tc>
      </w:tr>
    </w:tbl>
    <w:p w:rsidR="001A0E1C" w:rsidRPr="00AB7F22" w:rsidRDefault="001A0E1C" w:rsidP="001A0E1C">
      <w:pPr>
        <w:rPr>
          <w:lang w:val="en-US"/>
        </w:rPr>
      </w:pPr>
    </w:p>
    <w:p w:rsidR="001A0E1C" w:rsidRDefault="001A0E1C" w:rsidP="001A0E1C">
      <w:pPr>
        <w:rPr>
          <w:b/>
        </w:rPr>
      </w:pPr>
      <w:r w:rsidRPr="00AB7F22">
        <w:rPr>
          <w:b/>
        </w:rPr>
        <w:t>Doffin common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8050"/>
      </w:tblGrid>
      <w:tr w:rsidR="001A0E1C" w:rsidRPr="002310D8" w:rsidTr="001A0E1C">
        <w:tc>
          <w:tcPr>
            <w:tcW w:w="0" w:type="auto"/>
          </w:tcPr>
          <w:p w:rsidR="001A0E1C" w:rsidRPr="00AB7F22" w:rsidRDefault="001A0E1C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XERR1</w:t>
            </w:r>
          </w:p>
        </w:tc>
        <w:tc>
          <w:tcPr>
            <w:tcW w:w="0" w:type="auto"/>
          </w:tcPr>
          <w:p w:rsidR="001A0E1C" w:rsidRPr="00AB7F22" w:rsidRDefault="001A0E1C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S2_01_07: II.1.7, Total value of the procurement is required when contract has been awarded.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AB7F22" w:rsidRDefault="001A0E1C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XERR2</w:t>
            </w:r>
          </w:p>
        </w:tc>
        <w:tc>
          <w:tcPr>
            <w:tcW w:w="0" w:type="auto"/>
          </w:tcPr>
          <w:p w:rsidR="001A0E1C" w:rsidRPr="00AB7F22" w:rsidRDefault="001A0E1C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S2_01_07: II.1.7, Total value of the procurement not foreseen if no contract has been awarded.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AB7F22" w:rsidRDefault="001A0E1C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XERR3</w:t>
            </w:r>
          </w:p>
        </w:tc>
        <w:tc>
          <w:tcPr>
            <w:tcW w:w="0" w:type="auto"/>
          </w:tcPr>
          <w:p w:rsidR="001A0E1C" w:rsidRPr="00AB7F22" w:rsidRDefault="00DE67DD" w:rsidP="001A0E1C">
            <w:pPr>
              <w:rPr>
                <w:lang w:val="en-US"/>
              </w:rPr>
            </w:pPr>
            <w:r>
              <w:rPr>
                <w:lang w:val="en-US"/>
              </w:rPr>
              <w:t>Appendix</w:t>
            </w:r>
            <w:r w:rsidR="001A0E1C" w:rsidRPr="00AB7F22">
              <w:rPr>
                <w:lang w:val="en-US"/>
              </w:rPr>
              <w:t xml:space="preserve">: </w:t>
            </w:r>
            <w:proofErr w:type="spellStart"/>
            <w:r w:rsidR="001A0E1C" w:rsidRPr="00AB7F22">
              <w:rPr>
                <w:lang w:val="en-US"/>
              </w:rPr>
              <w:t>Doffin</w:t>
            </w:r>
            <w:proofErr w:type="spellEnd"/>
            <w:r w:rsidR="001A0E1C" w:rsidRPr="00AB7F22">
              <w:rPr>
                <w:lang w:val="en-US"/>
              </w:rPr>
              <w:t xml:space="preserve"> Appendix element is expected.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XERR5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>
              <w:rPr>
                <w:lang w:val="en-US"/>
              </w:rPr>
              <w:t>Appendix</w:t>
            </w:r>
            <w:r w:rsidRPr="00AB7F22">
              <w:rPr>
                <w:lang w:val="en-US"/>
              </w:rPr>
              <w:t>: National form is not allowed to forward to TED. PUBLISH_TO_TED element not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XERR6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>
              <w:rPr>
                <w:lang w:val="en-US"/>
              </w:rPr>
              <w:t>Appendix</w:t>
            </w:r>
            <w:r w:rsidRPr="00AB7F22">
              <w:rPr>
                <w:lang w:val="en-US"/>
              </w:rPr>
              <w:t>: TED forms must be forward to TED. PUBLISH_TO_TED element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XERR7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 xml:space="preserve">S0-00-01: One form with Norwegian </w:t>
            </w:r>
            <w:proofErr w:type="spellStart"/>
            <w:r w:rsidRPr="00AB7F22">
              <w:rPr>
                <w:lang w:val="en-US"/>
              </w:rPr>
              <w:t>bokmal</w:t>
            </w:r>
            <w:proofErr w:type="spellEnd"/>
            <w:r w:rsidRPr="00AB7F22">
              <w:rPr>
                <w:lang w:val="en-US"/>
              </w:rPr>
              <w:t xml:space="preserve"> required.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XERR8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S1-01-00_01: I.2, Maximum number of ADDRESS_CONTRACTING_BODY_ADDITIONAL is 199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XERR9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S1_02_00_02: I.2, 'JOINT_PROCUREMENT_INVOLVED'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XERR10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S1_03_00_02: I.3, 'DOCUMENT_FULL or DOCUMENT_RESTRICTED'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XERR11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S1_06_00_01: I.6, 'CE_ACTIVITY' not expected for current directive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XERR12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S1_04_00_01: I.4, 'CA_TYPE and CA_ACTIVITY' not expected for current directive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XERR13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S1_04_00_01: I.4, 'CA_TYPE and CA_ACTIVITY' and 'CE_ACTIVITY' at the same time not expected for current directive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lastRenderedPageBreak/>
              <w:t>XERR14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S1_04_00_01: I.4, 'CA_TYPE and CA_ACTIVITY' and 'CE_ACTIVITY' at the same time not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XERR15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S2_01_02_02: II.1.2, 'CPV_MAIN'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XERR16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S2_01_04_01: II.1.4, OBJECT_CONTRACT/SHORT_DESCR, Limitation of the text length not respected (1000)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XERR17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S2_01_06_05: II.1.6, Quantity of lots is less than 'LOT_MAX_ONE_TENDERER'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XERR18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S2_01_06_03: II.1.6, Quantity of lots is less than 'LOT_MAX_NUMBER'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XERR19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S2_01_07_03_1: II.1.7, Lowest offer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XERR20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S2_01_07_03_2: II.1.7, Lowest offer is greater than Highest offer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XERR21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S2_02: II.2, Only one 'OBJECT_DESCR'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XERR22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S2_02_02: II.2.2, At least one 'CPV_ADDITIONAL/CPV_CODE'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XERR23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S2_02_01: II.2.1, Title and Lot No: not foreseen in case of the non-division into lots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XERR24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S2_02_01: II.2.1, Lot No: mandatory in case of the division into lots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XERR25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S2_03: II.3, Estimated date of publication must be later than dispatch date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XERR26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S3_01_10_01: III.1.10, 'CRITERIA_SELECTION' expected only for procedure type PT_RESTRICTED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XERR27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S3_02_01: III.2.1, 'PARTICULAR_PROFESSION' expects contract type 'Services'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XERR28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S3_02_01_02: III.2.1, 'PARTICULAR_PROFESSION'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XERR29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S4_01_01_02: IV.1.1, 'ACCELERATED_PROC' not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XERR30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S4_01_02_01: IV.1.2, 'NB_PARTICIPANTS, NB_MIN_PARTICIPANTS, NB_MAX_PARTICIPANTS' not expected for 'PT_OPEN'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XERR31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S4_01_03_02: IV.1.3, 'NB_PARTICIPANTS' not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XERR32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S4_01_03_04: IV.1.3, 'DPS' is expected only for 'PT_RESTRICTED'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XERR33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S4_01_03_04_2: IV.1.3, 'DPS_ADDITIONAL_PURCHASERS' is expected only for 'PT_RESTRICTED'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XERR34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S4_01_03_05: IV.1.3, 'DPS_ADDITIONAL_PURCHASERS' is expected only for combination of 'CENTRAL_PURCHASING' and 'DPS'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XERR35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S4_01_03_06: IV.1.3, 'JUSTIFICATION' expects duration of 4+ years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XERR36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S4_01_04_01: IV.1.4, 'REDUCTION_RECOURSE' not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XERR37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S4_01_05_01: IV.1.5, 'RIGHT_CONTRACT_INITIAL_TENDERS' not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lastRenderedPageBreak/>
              <w:t>XERR38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S4_01_06_02: IV.1.6, 'INFO_ADD_EAUCTION' not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XERR39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S4_01_07_01: IV.1.7, 'PARTICIPANT_NAME' not expected for 'PT_OPEN'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XERR40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 xml:space="preserve">S4_02_01: IV.2.1, The notice number pattern must be 19yy/S </w:t>
            </w:r>
            <w:proofErr w:type="spellStart"/>
            <w:r w:rsidRPr="00AB7F22">
              <w:rPr>
                <w:lang w:val="en-US"/>
              </w:rPr>
              <w:t>sss-nnnnnn</w:t>
            </w:r>
            <w:proofErr w:type="spellEnd"/>
            <w:r w:rsidRPr="00AB7F22">
              <w:rPr>
                <w:lang w:val="en-US"/>
              </w:rPr>
              <w:t xml:space="preserve"> or 20yy/S </w:t>
            </w:r>
            <w:proofErr w:type="spellStart"/>
            <w:r w:rsidRPr="00AB7F22">
              <w:rPr>
                <w:lang w:val="en-US"/>
              </w:rPr>
              <w:t>sss-nnnnnn</w:t>
            </w:r>
            <w:proofErr w:type="spellEnd"/>
            <w:r w:rsidRPr="00AB7F22">
              <w:rPr>
                <w:lang w:val="en-US"/>
              </w:rPr>
              <w:t xml:space="preserve">, with </w:t>
            </w:r>
            <w:proofErr w:type="spellStart"/>
            <w:r w:rsidRPr="00AB7F22">
              <w:rPr>
                <w:lang w:val="en-US"/>
              </w:rPr>
              <w:t>yy</w:t>
            </w:r>
            <w:proofErr w:type="spellEnd"/>
            <w:r w:rsidRPr="00AB7F22">
              <w:rPr>
                <w:lang w:val="en-US"/>
              </w:rPr>
              <w:t xml:space="preserve"> for the year, </w:t>
            </w:r>
            <w:proofErr w:type="spellStart"/>
            <w:r w:rsidRPr="00AB7F22">
              <w:rPr>
                <w:lang w:val="en-US"/>
              </w:rPr>
              <w:t>sss</w:t>
            </w:r>
            <w:proofErr w:type="spellEnd"/>
            <w:r w:rsidRPr="00AB7F22">
              <w:rPr>
                <w:lang w:val="en-US"/>
              </w:rPr>
              <w:t xml:space="preserve"> for the OJS number between 001 and 259, and </w:t>
            </w:r>
            <w:proofErr w:type="spellStart"/>
            <w:r w:rsidRPr="00AB7F22">
              <w:rPr>
                <w:lang w:val="en-US"/>
              </w:rPr>
              <w:t>nnnnnn</w:t>
            </w:r>
            <w:proofErr w:type="spellEnd"/>
            <w:r w:rsidRPr="00AB7F22">
              <w:rPr>
                <w:lang w:val="en-US"/>
              </w:rPr>
              <w:t xml:space="preserve"> a six digits number.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XERR41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S4_02_02: IV.2.2, Time limit for receipt of expressions of interest must be later than dispatch date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XERR42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S4_02_03_01: IV.2.3, 'DATE_DISPATCH_INVITATIONS' not expected for PT_OPEN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XERR43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S4_02_03_02: IV.2.3, Estimated date of dispatch of invitations must be later than Time limit for receipt of expressions of interest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XERR44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S4_02_05_01: IV.2.5, Scheduled date for start of award procedures must be later than dispatch date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XERR45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S4_02_06_01: IV.2.6, Minimum time frame during which the tenderer must maintain the tender must be later than Time limit for receipt of expressions of interest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XERR46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S4_02_07: IV.2.7, 'OPENING_CONDITION' expected only for PT_OPEN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XERR47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S4_02_07_01: IV.2.7, 'OPENING_CONDITION'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XERR48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S4_02_07_01: IV.2.7, Opening of tenders must be later than or equal to Time limit for receipt of expressions of interest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XERR49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S4_02_08_01: IV.2.8, 'TERMINATION_DPS' not expected without 'DPS'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XERR50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S5_02_03: V.2.3, 'CONTRACTOR' allowed only once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XERR51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S5_02_03: V.2.3, 'CONTRACTOR' allowed only once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XERR52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S5_02_03_2: V.2.3, count of 'CONTRACTOR' allowed to be in range of 2..100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XERR53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S5_02_03_2: V.2.3, count of 'CONTRACTOR' allowed to be in range of 2..100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XERR54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S5_02_04_04_1: V.2.4, Lowest offer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XERR55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S5_02_04_04_2: V.2.4, Lowest offer is greater than Highest offer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XERR56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S5_02_04_04_1: V.2.4, Lowest offer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XERR57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S5_02_04_04_2: V.2.4, Lowest offer is greater than Highest offer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XERR58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S5_02_05_01: V.2.5, Subcontract details are not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XERR59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 xml:space="preserve">S5_02_05_04: V.2.5, Proportion expected to be </w:t>
            </w:r>
            <w:proofErr w:type="spellStart"/>
            <w:r w:rsidRPr="00AB7F22">
              <w:rPr>
                <w:lang w:val="en-US"/>
              </w:rPr>
              <w:t>betwen</w:t>
            </w:r>
            <w:proofErr w:type="spellEnd"/>
            <w:r w:rsidRPr="00AB7F22">
              <w:rPr>
                <w:lang w:val="en-US"/>
              </w:rPr>
              <w:t xml:space="preserve"> 1 and 100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lastRenderedPageBreak/>
              <w:t>XERR60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S5_02_05_08: V.2.5, The minimum percentage may not exceed 30% of the value of the contract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XERR61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S5_02_05_09: V.2.5, The maximum percentage may not exceed 30% of the value of the contract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XERR62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S5_02_01: V.2.1, Date of conclusion of the contract / Date of concession award decision: the date should be before or on the date of dispatch of the notice.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XERR63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S6_01_00_02: VI.1, 'ESTIMATED_TIMING' not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XERR64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S6_05_00_0: VI.5, DATE_DISPATCH_NOTICE must be equal to current date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XERR65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S1_03_00_05: &lt;</w:t>
            </w:r>
            <w:proofErr w:type="spellStart"/>
            <w:r w:rsidRPr="00AB7F22">
              <w:rPr>
                <w:lang w:val="en-US"/>
              </w:rPr>
              <w:t>xsl:value-of</w:t>
            </w:r>
            <w:proofErr w:type="spellEnd"/>
            <w:r w:rsidRPr="00AB7F22">
              <w:rPr>
                <w:lang w:val="en-US"/>
              </w:rPr>
              <w:t xml:space="preserve"> select="$section"/&gt;, 'ADDRESS_*' address details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XERR66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S1_03_00_05_2: &lt;</w:t>
            </w:r>
            <w:proofErr w:type="spellStart"/>
            <w:r w:rsidRPr="00AB7F22">
              <w:rPr>
                <w:lang w:val="en-US"/>
              </w:rPr>
              <w:t>xsl:value-of</w:t>
            </w:r>
            <w:proofErr w:type="spellEnd"/>
            <w:r w:rsidRPr="00AB7F22">
              <w:rPr>
                <w:lang w:val="en-US"/>
              </w:rPr>
              <w:t xml:space="preserve"> select="$section"/&gt;, PHONE is not well formed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XERR67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S1_03_00_05_3: &lt;</w:t>
            </w:r>
            <w:proofErr w:type="spellStart"/>
            <w:r w:rsidRPr="00AB7F22">
              <w:rPr>
                <w:lang w:val="en-US"/>
              </w:rPr>
              <w:t>xsl:value-of</w:t>
            </w:r>
            <w:proofErr w:type="spellEnd"/>
            <w:r w:rsidRPr="00AB7F22">
              <w:rPr>
                <w:lang w:val="en-US"/>
              </w:rPr>
              <w:t xml:space="preserve"> select="$section"/&gt;, FAX is not well formed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XERR68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S1_03_00_05_4: &lt;</w:t>
            </w:r>
            <w:proofErr w:type="spellStart"/>
            <w:r w:rsidRPr="00AB7F22">
              <w:rPr>
                <w:lang w:val="en-US"/>
              </w:rPr>
              <w:t>xsl:value-of</w:t>
            </w:r>
            <w:proofErr w:type="spellEnd"/>
            <w:r w:rsidRPr="00AB7F22">
              <w:rPr>
                <w:lang w:val="en-US"/>
              </w:rPr>
              <w:t xml:space="preserve"> select="$section"/&gt;, E_MAIL is not well formed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XERR69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S1_03_00_05_4: &lt;</w:t>
            </w:r>
            <w:proofErr w:type="spellStart"/>
            <w:r w:rsidRPr="00AB7F22">
              <w:rPr>
                <w:lang w:val="en-US"/>
              </w:rPr>
              <w:t>xsl:value-of</w:t>
            </w:r>
            <w:proofErr w:type="spellEnd"/>
            <w:r w:rsidRPr="00AB7F22">
              <w:rPr>
                <w:lang w:val="en-US"/>
              </w:rPr>
              <w:t xml:space="preserve"> select="$section"/&gt;, URL_GENERAL is not well formed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XERR70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S1_03_00_05_4: &lt;</w:t>
            </w:r>
            <w:proofErr w:type="spellStart"/>
            <w:r w:rsidRPr="00AB7F22">
              <w:rPr>
                <w:lang w:val="en-US"/>
              </w:rPr>
              <w:t>xsl:value-of</w:t>
            </w:r>
            <w:proofErr w:type="spellEnd"/>
            <w:r w:rsidRPr="00AB7F22">
              <w:rPr>
                <w:lang w:val="en-US"/>
              </w:rPr>
              <w:t xml:space="preserve"> select="$section"/&gt;, URL_BUYER is not well formed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XERR71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 xml:space="preserve">S2_02: II.2, The ITEM value from the XML element must begin with 1 and its </w:t>
            </w:r>
            <w:proofErr w:type="spellStart"/>
            <w:r w:rsidRPr="00AB7F22">
              <w:rPr>
                <w:lang w:val="en-US"/>
              </w:rPr>
              <w:t>incrementation</w:t>
            </w:r>
            <w:proofErr w:type="spellEnd"/>
            <w:r w:rsidRPr="00AB7F22">
              <w:rPr>
                <w:lang w:val="en-US"/>
              </w:rPr>
              <w:t xml:space="preserve"> is 1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XERR72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S2_02_02_02: II.2.2, 'CPV_ADDITIONAL'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XERR73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S2_02_04_01: II.2.4, OBJECT_DESCR/SHORT_DESCR, Limitation of the text length not respected (1000)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XERR74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S2_02_05_07: II.2.5, 'AC_PRICE/AC_WEIGHTING' not expected without 'AC_QUALITY'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XERR75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S2_02_07_06: II.2.7, 'OBJECT_DESCR/RENEWAL'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XERR76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S2_02_08_03: II.2.7/8, Duration end date must be later than start date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XERR77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S2_02_08_03: II.2.7/8, Duration start date must be later than dispatch date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XERR78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S2_02_08_03: II.2.7/8, Duration end date must be later than dispatch date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XERR79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S2_02_09: II.2.9, 'Information about the limits' not allowed for Open procedure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XERR80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S2_02_09_01: II.2.9, 'Information about the limits' at least one value must be provided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XERR81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S2_02_09_04: II.2.9, 'CRITERIA_CANDIDATE' not expected</w:t>
            </w:r>
          </w:p>
        </w:tc>
      </w:tr>
      <w:tr w:rsidR="00DE67DD" w:rsidRPr="00DE67DD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XERR82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S2_02_11_02: II.2.11, 'OPTIONS' expected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XERR83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AD4_0: Annex D4 is not expected for current directive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lastRenderedPageBreak/>
              <w:t>XERR84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AD1_0: Annex D1 is not expected for current directive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XERR85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AD1_0: Annex D2 is not expected for current directive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XERR86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AD3_0: Annex D3 is not expected for current directive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XERR87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AD1_01: AD.1, At least, one justification MUST be provided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XERR88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AD1_01_03: AD.1, 'D_MANUF_FOR_RESEARCH' allowed only for contract type 'SUPPLIES'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XERR89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AD1_01_03: AD.1, 'D_MANUF_FOR_RESEARCH' not allowed for contract type 'WORKS'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XERR90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AD1_01_08: AD.1, 'D_REPETITION_EXISTING' not allowed for contract type 'SUPPLIES'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XERR91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AD1_01_09: AD.1, 'D_CONTRACT_AWARDED_DESIGN_CONTEST' allowed only for contract type 'SERVICES'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XERR92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AD1_01_10: AD.1, 'D_COMMODITY_MARKET' allowed only for contract type 'SUPPLIES'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XERR93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AD1_01_11_1: AD.1, 'D_FROM_WINDING_PROVIDER' not allowed for contract type 'WORKS'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XERR94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AD1_01_11_2: AD.1, 'D_FROM_LIQUIDATOR_CREDITOR' not allowed for contract type 'WORKS'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XERR95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AD3_01_03: AD.1, 'D_OTHER_SERVICES' not allowed for contract type 'WORKS'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XERR96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AD3_01_15: AD.1, 'D_MARITIME_SERVICES' allowed only for contract type 'SERVICES'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XERR97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S2_01_03_01: II.1.3, Type of contract 'Supplies' not expected for Directive 2014/23/EU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XERR98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S5_02_05_06: V.2.5, DIRECTIVE_2009_81_EC specific subcontracting data is not expected for Directive 2014/23/EU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XERR99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S1_06: I.6, Main activity not expected for Directive 2014/24/EU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XERR100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S5_02_05_06: V.2.5, DIRECTIVE_2009_81_EC specific subcontracting data is not expected for Directive 2014/24/EU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XERR101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S1_04: I.4, Type of the contracting authority not expected for Directive 2014/25/EU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XERR102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S1_05: I.5, Main activity not expected for Directive 2014/25/EU</w:t>
            </w:r>
          </w:p>
        </w:tc>
      </w:tr>
      <w:tr w:rsidR="00DE67DD" w:rsidRPr="002310D8" w:rsidTr="001A0E1C"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XERR103</w:t>
            </w:r>
          </w:p>
        </w:tc>
        <w:tc>
          <w:tcPr>
            <w:tcW w:w="0" w:type="auto"/>
          </w:tcPr>
          <w:p w:rsidR="00DE67DD" w:rsidRPr="00AB7F22" w:rsidRDefault="00DE67DD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S5_02_05_06: V.2.5, DIRECTIVE_2009_81_EC specific subcontracting data is not expected for Directive 2014/25/EU</w:t>
            </w:r>
          </w:p>
        </w:tc>
      </w:tr>
      <w:tr w:rsidR="00581978" w:rsidRPr="002310D8" w:rsidTr="001A0E1C">
        <w:tc>
          <w:tcPr>
            <w:tcW w:w="0" w:type="auto"/>
          </w:tcPr>
          <w:p w:rsidR="00581978" w:rsidRPr="00AB7F22" w:rsidRDefault="00581978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XERR110</w:t>
            </w:r>
          </w:p>
        </w:tc>
        <w:tc>
          <w:tcPr>
            <w:tcW w:w="0" w:type="auto"/>
          </w:tcPr>
          <w:p w:rsidR="00581978" w:rsidRPr="00AB7F22" w:rsidRDefault="00581978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S4_01_02_01: IV.1.2, 'NB_ENVISAGED_CANDIDATE, NB_MIN_LIMIT_CANDIDATE, NB_MAX_LIMIT_CANDIDATE, CRITERIA_CANDIDATE' are expected only for 'PT_RESTRICTED'</w:t>
            </w:r>
          </w:p>
        </w:tc>
      </w:tr>
      <w:tr w:rsidR="00581978" w:rsidRPr="002310D8" w:rsidTr="001A0E1C">
        <w:tc>
          <w:tcPr>
            <w:tcW w:w="0" w:type="auto"/>
          </w:tcPr>
          <w:p w:rsidR="00581978" w:rsidRPr="00AB7F22" w:rsidRDefault="00581978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lastRenderedPageBreak/>
              <w:t>XERR112</w:t>
            </w:r>
          </w:p>
        </w:tc>
        <w:tc>
          <w:tcPr>
            <w:tcW w:w="0" w:type="auto"/>
          </w:tcPr>
          <w:p w:rsidR="00581978" w:rsidRPr="00AB7F22" w:rsidRDefault="00581978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DOFFIN_APPENDIX, no invoice information specified for 'PUBLISH_TO_TED' without translated form</w:t>
            </w:r>
          </w:p>
        </w:tc>
      </w:tr>
      <w:tr w:rsidR="00581978" w:rsidRPr="002310D8" w:rsidTr="001A0E1C">
        <w:tc>
          <w:tcPr>
            <w:tcW w:w="0" w:type="auto"/>
          </w:tcPr>
          <w:p w:rsidR="00581978" w:rsidRPr="00AB7F22" w:rsidRDefault="00581978" w:rsidP="001A0E1C">
            <w:pPr>
              <w:rPr>
                <w:lang w:val="en-US"/>
              </w:rPr>
            </w:pPr>
            <w:r>
              <w:rPr>
                <w:lang w:val="en-US"/>
              </w:rPr>
              <w:t>XERR113</w:t>
            </w:r>
          </w:p>
        </w:tc>
        <w:tc>
          <w:tcPr>
            <w:tcW w:w="0" w:type="auto"/>
          </w:tcPr>
          <w:p w:rsidR="00581978" w:rsidRPr="00AB7F22" w:rsidRDefault="00581978" w:rsidP="001A0E1C">
            <w:pPr>
              <w:rPr>
                <w:lang w:val="en-US"/>
              </w:rPr>
            </w:pPr>
            <w:r w:rsidRPr="001F4F87">
              <w:rPr>
                <w:lang w:val="en-US"/>
              </w:rPr>
              <w:t>AD4_01: AD.4, 'D_EXCLUSIVE_RIGHT' not allowed for forms 23 and 25</w:t>
            </w:r>
          </w:p>
        </w:tc>
      </w:tr>
      <w:tr w:rsidR="00CD5C8E" w:rsidRPr="002310D8" w:rsidTr="001A0E1C">
        <w:tc>
          <w:tcPr>
            <w:tcW w:w="0" w:type="auto"/>
          </w:tcPr>
          <w:p w:rsidR="00CD5C8E" w:rsidRDefault="00CD5C8E" w:rsidP="001A0E1C">
            <w:pPr>
              <w:rPr>
                <w:lang w:val="en-US"/>
              </w:rPr>
            </w:pPr>
            <w:r>
              <w:rPr>
                <w:lang w:val="en-US"/>
              </w:rPr>
              <w:t>XERR114</w:t>
            </w:r>
          </w:p>
        </w:tc>
        <w:tc>
          <w:tcPr>
            <w:tcW w:w="0" w:type="auto"/>
          </w:tcPr>
          <w:p w:rsidR="00CD5C8E" w:rsidRPr="001F4F87" w:rsidRDefault="00CD5C8E" w:rsidP="001A0E1C">
            <w:pPr>
              <w:rPr>
                <w:lang w:val="en-US"/>
              </w:rPr>
            </w:pPr>
            <w:r w:rsidRPr="00AB7F22">
              <w:rPr>
                <w:lang w:val="en-US"/>
              </w:rPr>
              <w:t>DOFFIN_APPENDIX</w:t>
            </w:r>
            <w:r>
              <w:rPr>
                <w:lang w:val="en-US"/>
              </w:rPr>
              <w:t>,</w:t>
            </w:r>
            <w:r w:rsidRPr="00CD5C8E">
              <w:rPr>
                <w:lang w:val="en-US"/>
              </w:rPr>
              <w:t xml:space="preserve"> Cannot find a notice referenced by Previous reference number</w:t>
            </w:r>
          </w:p>
        </w:tc>
      </w:tr>
      <w:tr w:rsidR="00AD7DBC" w:rsidRPr="002310D8" w:rsidTr="001A0E1C">
        <w:tc>
          <w:tcPr>
            <w:tcW w:w="0" w:type="auto"/>
          </w:tcPr>
          <w:p w:rsidR="00AD7DBC" w:rsidRDefault="00AD7DBC" w:rsidP="001A0E1C">
            <w:pPr>
              <w:rPr>
                <w:lang w:val="en-US"/>
              </w:rPr>
            </w:pPr>
            <w:r>
              <w:rPr>
                <w:lang w:val="en-US"/>
              </w:rPr>
              <w:t>XERR115</w:t>
            </w:r>
          </w:p>
        </w:tc>
        <w:tc>
          <w:tcPr>
            <w:tcW w:w="0" w:type="auto"/>
          </w:tcPr>
          <w:p w:rsidR="00AD7DBC" w:rsidRPr="00AB7F22" w:rsidRDefault="00AD7DBC" w:rsidP="001A0E1C">
            <w:pPr>
              <w:rPr>
                <w:lang w:val="en-US"/>
              </w:rPr>
            </w:pPr>
            <w:r>
              <w:rPr>
                <w:lang w:val="en-US"/>
              </w:rPr>
              <w:t>Element length exceeds allowed maximum</w:t>
            </w:r>
          </w:p>
        </w:tc>
      </w:tr>
    </w:tbl>
    <w:p w:rsidR="001A0E1C" w:rsidRPr="00AB7F22" w:rsidRDefault="001A0E1C" w:rsidP="001A0E1C">
      <w:pPr>
        <w:rPr>
          <w:lang w:val="en-US"/>
        </w:rPr>
      </w:pPr>
    </w:p>
    <w:p w:rsidR="001A0E1C" w:rsidRPr="00AB7F22" w:rsidRDefault="001A0E1C" w:rsidP="001A0E1C">
      <w:pPr>
        <w:rPr>
          <w:b/>
        </w:rPr>
      </w:pPr>
      <w:r w:rsidRPr="00AB7F22">
        <w:rPr>
          <w:b/>
        </w:rPr>
        <w:t xml:space="preserve">Doffin </w:t>
      </w:r>
      <w:r>
        <w:rPr>
          <w:b/>
        </w:rPr>
        <w:t>foms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8034"/>
      </w:tblGrid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I.3, Procurement documents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 xml:space="preserve">S1_03_00_06: I.3, Tenders or requests to participate </w:t>
            </w:r>
            <w:proofErr w:type="spellStart"/>
            <w:r w:rsidRPr="00773363">
              <w:rPr>
                <w:lang w:val="en-US"/>
              </w:rPr>
              <w:t>submision</w:t>
            </w:r>
            <w:proofErr w:type="spellEnd"/>
            <w:r w:rsidRPr="00773363">
              <w:rPr>
                <w:lang w:val="en-US"/>
              </w:rPr>
              <w:t xml:space="preserve"> information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S2_01_06_02: II.1.6, 'Tenders may be submitted for'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S2_02_05: II.2.5, 'Award criteria'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S2_02_06: II.2.6, 'Estimated value'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S2_02_07: II.2.7, 'Duration of the contract'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S2_02_10: II.2.10, 'Information about variants'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S2_02_11: II.2.11, 'Information about options'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S2_02_13: II.2.13, 'Information about European Union funds'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F1ERR10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S2_03: II.3, 'Estimated date of publication of contract notice' mandatory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F1ERR11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S3: III, 'Legal, economic, financial and technical information'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F1ERR12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S4_01_01_01: IV.1.1, 'Type of procedure'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F1ERR13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S4_01_03: IV.1.3, 'Information about a framework agreement or a dynamic purchasing system'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F1ERR14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S4_01_06: IV.1.6, 'Information about electronic auction'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F1ERR15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S4_02_02: IV.2.2, 'Time limit for receipt of expressions of interest'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F1ERR16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S4_02_04_01: IV.2.4, 'Languages'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F1ERR17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S4_02_05_01: IV.2.5, 'Scheduled date'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F1ERR18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S6_02: VI.2, 'Information about electronic workflows'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lastRenderedPageBreak/>
              <w:t>F1ERR19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S6_04: VI.4, 'Procedures for review' not expected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F1ERR20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S1_03: I.3, 'Tenders or requests to participate must be sent' mandatory for PRI_CALL_COMPETITION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F1ERR21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S2: II, Object section is repeatable only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F1ERR22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S2_02_13: II.2.13, 'Information about European Union funds' mandatory for PRI_CALL_COMPETITION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F1ERR23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S2_03_00_01: II.3, 'Estimated date of publication of contract notice' not expected for PRI_CALL_COMPETITION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F1ERR24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S4_01_01_01: IV.1.1, 'Type of procedure' mandatory for PRI_CALL_COMPETITION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F1ERR25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S4_02_02: IV.2.2, 'Time limit for receipt of expressions of interest' mandatory for PRI_CALL_COMPETITION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F1ERR26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S6_04_01: VI.4.1, 'Review body' mandatory for PRI_CALL_COMPETITION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F1ERR27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S1_03: I.3, 'Tenders or requests to participate must be sent' mandatory for PRI_REDUCING_TIME_LIMITS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F1ERR28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S2: II, Object section is repeatable only for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F1ERR29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S2_02_13: II.2.13, 'Information about European Union funds' mandatory for PRI_REDUCING_TIME_LIMITS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F1ERR30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S2_03: II.3, 'Estimated date of publication of contract notice' mandatory for PRI_REDUCING_TIME_LIMITS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F1ERR31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S4_01_01_01: IV.1.1, 'Type of procedure' not expected for PRI_REDUCING_TIME_LIMITS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F1ERR32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S4_02_02: IV.2.2, 'Time limit for receipt of expressions of interest' not expected for PRI_REDUCING_TIME_LIMITS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F1ERR33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S4_02_04_01: IV.2.4, 'Languages' not expected for PRI_REDUCING_TIME_LIMITS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F1ERR34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S6_04_01: VI.4.1, 'Review body' mandatory for PRI_REDUCING_TIME_LIMITS</w:t>
            </w:r>
          </w:p>
        </w:tc>
      </w:tr>
      <w:tr w:rsidR="00794E97" w:rsidRPr="002310D8" w:rsidTr="001A0E1C">
        <w:tc>
          <w:tcPr>
            <w:tcW w:w="0" w:type="auto"/>
          </w:tcPr>
          <w:p w:rsidR="00794E97" w:rsidRPr="00773363" w:rsidRDefault="00794E97" w:rsidP="001A0E1C">
            <w:pPr>
              <w:rPr>
                <w:lang w:val="en-US"/>
              </w:rPr>
            </w:pPr>
            <w:r>
              <w:rPr>
                <w:lang w:val="en-US"/>
              </w:rPr>
              <w:t>F1ERR35</w:t>
            </w:r>
          </w:p>
        </w:tc>
        <w:tc>
          <w:tcPr>
            <w:tcW w:w="0" w:type="auto"/>
          </w:tcPr>
          <w:p w:rsidR="00794E97" w:rsidRPr="00773363" w:rsidRDefault="00794E97" w:rsidP="001A0E1C">
            <w:pPr>
              <w:rPr>
                <w:lang w:val="en-US"/>
              </w:rPr>
            </w:pPr>
            <w:r w:rsidRPr="00794E97">
              <w:rPr>
                <w:lang w:val="en-US"/>
              </w:rPr>
              <w:t>S1_04: I.4, 'Contracting Authority type' has invalid value for PRI_CALL_COMPETITION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F2ERR1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S2_02_04_01: II.2.4, OBJECT_DESCR/SHORT_DESCR, Limitation of the text length not respected (4000)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S4_01_03_06: IV.1.3, 'JUSTIFICATION' expects duration of 8+ years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I.3, Procurement documents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 xml:space="preserve">S1_03_00_06: I.3, Tenders or requests to participate </w:t>
            </w:r>
            <w:proofErr w:type="spellStart"/>
            <w:r w:rsidRPr="00773363">
              <w:rPr>
                <w:lang w:val="en-US"/>
              </w:rPr>
              <w:t>submision</w:t>
            </w:r>
            <w:proofErr w:type="spellEnd"/>
            <w:r w:rsidRPr="00773363">
              <w:rPr>
                <w:lang w:val="en-US"/>
              </w:rPr>
              <w:t xml:space="preserve"> information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lastRenderedPageBreak/>
              <w:t>F4ERR4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S2_01_06_02: II.1.6, 'Tenders may be submitted for'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S2_02_05: II.2.5, 'Award criteria'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S2_02_06: II.2.6, 'Estimated value'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S2_02_07: II.2.7, 'Duration of the contract'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S2_02_10: II.2.10, 'Information about variants'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S2_02_11: II.2.11, 'Information about options'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F4ERR10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S2_02_13: II.2.13, 'Information about European Union funds'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F4ERR11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S2_03: II.3, 'Estimated date of publication of contract notice' mandatory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F4ERR12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S3: III, 'Legal, economic, financial and technical information'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F4ERR13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S4_01_01_01: IV.1.1, 'Type of procedure'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F4ERR14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S4_01_03: IV.1.3, 'Information about a framework agreement or a dynamic purchasing system'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F4ERR15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S4_01_06: IV.1.6, 'Information about electronic auction'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F4ERR16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S4_02_02: IV.2.2, 'Time limit for receipt of expressions of interest'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F4ERR17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S4_02_04_01: IV.2.4, 'Languages'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F4ERR18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S4_02_05_01: IV.2.5, 'Scheduled date'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F4ERR19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S6_02: VI.2, 'Information about electronic workflows'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F4ERR20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S6_04: VI.4, 'Procedures for review' not expected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F4ERR21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S1_03: I.3, 'Tenders or requests to participate must be sent' mandatory for PER_CALL_COMPETITION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F4ERR22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S2: II, Object section is repeatable only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F4ERR23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S2_02_13: II.2.13, 'Information about European Union funds' mandatory for PER_CALL_COMPETITION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F4ERR24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S2_03_00_01: II.3, 'Estimated date of publication of contract notice' not expected for PER_CALL_COMPETITION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F4ERR25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S4_01_01_01: IV.1.1, 'Type of procedure' mandatory for PER_CALL_COMPETITION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lastRenderedPageBreak/>
              <w:t>F4ERR26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S4_02_02: IV.2.2, 'Time limit for receipt of expressions of interest' mandatory for PER_CALL_COMPETITION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F4ERR27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S6_04_01: VI.4.1, 'Review body' mandatory for PER_CALL_COMPETITION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F4ERR28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S1_03: I.3, 'Tenders or requests to participate must be sent' mandatory for PER_REDUCING_TIME_LIMITS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F4ERR29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S2: II, Object section is repeatable only for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F4ERR30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S2_02_13: II.2.13, 'Information about European Union funds' mandatory for PER_REDUCING_TIME_LIMITS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F4ERR31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S2_03: II.3, 'Estimated date of publication of contract notice' mandatory for PER_REDUCING_TIME_LIMITS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F4ERR32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S4_01_01_01: IV.1.1, 'Type of procedure' not expected for PER_REDUCING_TIME_LIMITS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F4ERR33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S4_02_02: IV.2.2, 'Time limit for receipt of expressions of interest' not expected for PER_REDUCING_TIME_LIMITS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F4ERR34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S4_02_04_01: IV.2.4, 'Languages' not expected for PER_REDUCING_TIME_LIMITS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F4ERR35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S6_04_01: VI.4.1, 'Review body' mandatory for PER_REDUCING_TIME_LIMITS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F5ERR1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S4_01_03_06: IV.1.3, 'JUSTIFICATION' expects duration of 8+ years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F5ERR2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S2_02_04_01: II.2.4, OBJECT_DESCR/SHORT_DESCR, Limitation of the text length not respected (4000)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F7ERR1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I.3, Procurement documents not expected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F12ERR1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S4_01_02_02: IV.1.2, At least one of 'NB_PARTICIPANTS, NB_MIN_PARTICIPANTS, NB_MAX_PARTICIPANTS' expected for 'PT_RESTRICTED'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F13ERR1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S5_03_01: V.3.1, Date of the jury decision must be before of dispatch of the notice.</w:t>
            </w:r>
          </w:p>
        </w:tc>
      </w:tr>
      <w:tr w:rsidR="001A0E1C" w:rsidRPr="00773363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F14ERR1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 xml:space="preserve">S7_01_02_01: 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S0: 'Notice type 'PRI_ONLY' not expected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I.3, 'Additional information can be obtained from' expected for notice type 'PRI_ONLY'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S1_03_00_06: I.3, 'Tenders or requests to participate must be sent' not expected for notice type 'PRI_ONLY'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S2_01_06_02: II.1.6, 'Tenders may be submitted for' not expected for notice type 'PRI_ONLY'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lastRenderedPageBreak/>
              <w:t>F21ERR5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S2_01_07: II.1.7, 'Total value of the procurement' not expected for notice type 'PRI_ONLY'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S2_02_06: II.2.6, 'Estimated value' not expected for notice type 'PRI_ONLY'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S2_02_07: II.2.7, 'Duration' not expected for notice type 'PRI_ONLY'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S2_02_13: II.2.13, 'Information about European Union funds' not expected for notice type 'PRI_ONLY'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S2_03_00_01: II.3, 'Estimated date of publication of contract notice' expected for notice type 'PRI_ONLY'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F21ERR10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S3: III, Legal, economic, financial and technical information not expected for notice type 'PRI_ONLY'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F21ERR11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S4: IV, Procedure section not expected for notice type 'PRI_ONLY'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F21ERR12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S5: V, Award of contract not expected for notice type 'PRI_ONLY'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F21ERR13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S6_02: VI.2, 'Information about electronic workflows' not expected for notice type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F21ERR14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S6_04: VI.4, 'Procedures for review' not expected for notice type PRI_ONLY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F21ERR15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I.3, 'Additional information can be obtained from' expected for notice type 'PRI_CALL_COMPETITION'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F21ERR16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S1_03_00_06: I.3, 'Tenders or requests to participate must be sent' expected for notice type 'PRI_CALL_COMPETITION'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F21ERR17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S2: II, Only one Object section expected for notice type 'PRI_CALL_COMPETITION'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F21ERR18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S2_01_07: II.1.7, 'Total value of the procurement' not expected for notice type 'PRI_CALL_COMPETITION'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F21ERR19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S2_02_13: II.2.13, 'Information about European Union funds' expected for notice type 'PRI_CALL_COMPETITION'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F21ERR20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S2_03_00_01: II.3, 'Estimated date of publication of contract notice' not expected for notice type 'PRI_CALL_COMPETITION'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F21ERR21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S4: IV, Procedure section expected for notice type 'PRI_CALL_COMPETITION'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F21ERR22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S4_02_02: IV.2.2, Time limit for receipt of tenders or requests to participate expected for notice type 'PRI_CALL_COMPETITION'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lastRenderedPageBreak/>
              <w:t>F21ERR23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S4_02_04: IV.2.4, Languages expected for notice type 'PRI_CALL_COMPETITION'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F21ERR24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S4_02_09: IV.2.9, Information about termination of call for competition not expected for notice type 'PRI_CALL_COMPETITION'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F21ERR25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S5: V, Award of contract not expected for notice type 'PRI_CALL_COMPETITION'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F21ERR26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I.3, 'Additional information can be obtained from'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F21ERR27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S1_03_00_06: I.3, 'Tenders or requests to participate must be sent'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F21ERR28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S2: II, Only one Object section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F21ERR29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S2_01_07: II.1.7, 'Total value of the procurement' not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F21ERR30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S2_02_13: II.2.13, 'Information about European Union funds'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F21ERR31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S2_03_00_01: II.3, 'Estimated date of publication of contract notice' not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F21ERR32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S4: IV, Procedure section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F21ERR33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S4_02_02: IV.2.2, Time limit for receipt of tenders or requests to participate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F21ERR34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S4_02_04: IV.2.4, Languages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F21ERR35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S4_02_05: IV.2.5, Scheduled date for start of award procedures not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F21ERR36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S4_02_09: IV.2.9, Information about termination of call for competition not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F21ERR37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S5: V, Award of contract not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F21ERR38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I.3, Procurement documents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F21ERR39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I.3, 'Additional information can be obtained from'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lastRenderedPageBreak/>
              <w:t>F21ERR40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S1_03_00_06: I.3, 'Tenders or requests to participate must be sent'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F21ERR41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S1_03_00_10: I.3, 'Electronic communication requires the use of tools and devices'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F21ERR42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S2: II, Only one Object section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F21ERR43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S2_01_05: II.1.5, Estimated total value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F21ERR44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S2_01_06_02: II.1.6, 'Tenders may be submitted for'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F21ERR45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S2_01_06_04: II.1.6, 'Maximum number of lots that may be awarded to one tenderer'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F21ERR46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S2_01_06_06: II.1.6, 'Right to award concessions combining'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F21ERR47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S2_01_07: II.1.7, 'Total value of the procurement'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F21ERR48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S2_02_06: II.2.6, 'Estimated value'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F21ERR49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S2_02_07: II.2.7, 'Duration'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F21ERR50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S2_02_13: II.2.13, 'Information about European Union funds'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F21ERR51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S2_03_00_01: II.3, 'Estimated date of publication of contract notice'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F21ERR52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S3: III, Legal, economic, financial and technical information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F21ERR53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S4_01_03_02: IV.1.3, Justification for any duration exceeding 4 years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F21ERR54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S4_02_02: IV.2.2, Time limit for receipt of tenders or requests to participate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F21ERR55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S4_02_04: IV.2.4, Languages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F21ERR56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S4_02_05: IV.2.5, Scheduled date for start of award procedures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lastRenderedPageBreak/>
              <w:t>F21ERR57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S5: V, Award of contract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F21ERR58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S6_02: VI.2, 'Information about electronic workflows'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S0: 'Notice type 'PER_ONLY' not expected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S0: 'Notice type 'QSU_ONLY' not expected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I.3, 'Additional information can be obtained from' expected for notice type 'PER_ONLY'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S1_03_00_06: I.3, 'Tenders or requests to participate must be sent' not expected for notice type 'PER_ONLY'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S2_01_04_01: II.1.4, 'Short description' expected for notice type 'PER_ONLY'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S2_01_06_02: II.1.6, 'Tenders may be submitted for' not expected for notice type 'PER_ONLY'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S2_01_07: II.1.7, 'Total value of the procurement' not expected for notice type 'PER_ONLY'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S2_02_06: II.2.6, 'Estimated value' not expected for notice type 'PER_ONLY'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S2_02_07: II.2.7, 'Duration' not expected for notice type 'PER_ONLY'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S2_02_08_01: II.2.8, 'Duration of the qualification system' not expected for notice type 'PER_ONLY'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S2_03_00_01: II.3, 'Estimated date of publication of contract notice' expected for notice type 'PER_ONLY'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S3: III, Legal, economic, financial and technical information not expected for notice type 'PER_ONLY'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S4: IV, Procedure section not expected for notice type 'PER_ONLY'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S5: V, Award of contract not expected for notice type 'PER_ONLY'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S6_02: VI.2, 'Information about electronic workflows' not expected for notice type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S6_04: VI.4, 'Procedures for review' not expected for notice type PER_ONLY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I.3, 'Additional information can be obtained from' expected for notice type 'PER_CALL_COMPETITION'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lastRenderedPageBreak/>
              <w:t>F22ERR18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S1_03_00_06: I.3, 'Tenders or requests to participate must be sent' expected for notice type 'PER_CALL_COMPETITION'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S2: II, Only one Object section expected for notice type 'PER_CALL_COMPETITION'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F22ERR20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S2_01_04_01: II.1.4, 'Short description' expected for notice type 'PER_CALL_COMPETITION'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F22ERR21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S2_01_06_02: II.1.6, 'Tenders may be submitted for' expected for notice type 'PER_CALL_COMPETITION'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F22ERR22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S2_01_07: II.1.7, 'Total value of the procurement' not expected for notice type 'PER_CALL_COMPETITION'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F22ERR23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S2_02_08_01: II.2.8, 'Duration of the qualification system' not expected for notice type 'PER_CALL_COMPETITION'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F22ERR24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S2_03_00_01: II.3, 'Estimated date of publication of contract notice' not expected for notice type 'PER_CALL_COMPETITION'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F22ERR25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S3_01_09: III.1.9, 'Qualification for the system' not expected for notice type 'PER_CALL_COMPETITION'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F22ERR26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S4_02_02: IV.2.2, Time limit for receipt of tenders or requests to participate expected for notice type 'PER_CALL_COMPETITION'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F22ERR27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S4_02_04: IV.2.4, Languages expected for notice type 'PER_CALL_COMPETITION'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F22ERR28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S4_02_09: IV.2.9, Information about termination of call for competition not expected for notice type 'PER_CALL_COMPETITION'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F22ERR29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S5: V, Award of contract not expected for notice type 'PER_CALL_COMPETITION'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F22ERR30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S4_01_03_02: IV.1.3, 'JUSTIFICATION' expects duration of 8+ years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F22ERR31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I.3, 'Additional information can be obtained from'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F22ERR32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S1_03_00_06: I.3, 'Tenders or requests to participate must be sent'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F22ERR33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S2: II, Only one Object section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F22ERR34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S2_01_04_01: II.1.4, 'Short description'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lastRenderedPageBreak/>
              <w:t>F22ERR35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S2_01_05_01: II.1.5, 'Estimated total value'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F22ERR36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S2_01_06_01: II.1.6, 'This contract is divided into lots'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F22ERR37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S2_01_06_02: II.1.6, 'Tenders may be submitted for'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F22ERR38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S2_01_06_04: II.1.6, 'Maximum number of lots that may be awarded to one tenderer'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F22ERR39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S2_01_06_06: II.1.6, 'Right to award concessions combining'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F22ERR40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S2_01_07: II.1.7, 'Total value of the procurement'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F22ERR41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S2_02: II.2, 'Object Description' not repeatable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F22ERR42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S2_02_06: II.2.6, 'Estimated value'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F22ERR43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S2_02_07: II.2.7, 'Duration'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F22ERR44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S2_02_08_01: II.2.8, 'Duration of the qualification system'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F22ERR45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S2_03_00_01: II.3, 'Estimated date of publication of contract notice'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F22ERR46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S3_01_04_01: III.1.4, 'Objective rules and criteria for participation'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F22ERR47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S3_01_04_01: III.1.4, 'Form of procedure'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F22ERR48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S4_01_03_01: IV.1.3, 'Information about a framework agreement'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F22ERR49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S4_01_10: IV.1.10, 'Identification of the national rules'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F22ERR50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S4_01_11: IV.1.11, 'Main features of the award procedure'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F22ERR51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S4_02_02: IV.2.2, Time limit for receipt of tenders or requests to participate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lastRenderedPageBreak/>
              <w:t>F22ERR52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S4_02_04: IV.2.4, Languages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F22ERR53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S4_02_05: IV.2.5, Scheduled date for start of award procedures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F22ERR54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S4_02_09: IV.2.9, Information about termination of call for competition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F22ERR55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S5: V, Award of contract not expected for notice type 'QSU_ONLY'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F22ERR56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S6_02: VI.2, 'Information about electronic workflows' not expected for notice type QSU_ONLY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F22ERR57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I.3, 'Additional information can be obtained from'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F22ERR58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S1_03_00_06: I.3, 'Tenders or requests to participate must be sent'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F22ERR59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S2: II, Only one Object section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F22ERR60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S2_01_04_01: II.1.4, 'Short description'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F22ERR61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S2_01_05_01: II.1.5, 'Estimated total value'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F22ERR62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S2_01_06_01: II.1.6, 'This contract is divided into lots'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F22ERR63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S2_01_06_02: II.1.6, 'Tenders may be submitted for'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F22ERR64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S2_01_06_04: II.1.6, 'Maximum number of lots that may be awarded to one tenderer'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F22ERR65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S2_01_06_06: II.1.6, 'Right to award concessions combining'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F22ERR66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S2_01_07: II.1.7, 'Total value of the procurement'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F22ERR67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S2_02: II.2, 'Object Description' not repeatable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F22ERR68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S2_02_06: II.2.6, 'Estimated value'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lastRenderedPageBreak/>
              <w:t>F22ERR69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S2_02_07: II.2.7, 'Duration'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F22ERR70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S2_02_08_01: II.2.8, 'Duration of the qualification system'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F22ERR71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S2_03_00_01: II.3, 'Estimated date of publication of contract notice'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F22ERR72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S3_01_04_01: III.1.4, 'Objective rules and criteria for participation'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F22ERR73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S3_01_04_02: III.1.4, 'Form of procedure'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F22ERR74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S4_01_03_01: IV.1.3, 'Information about a framework agreement'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F22ERR75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S4_01_10: IV.1.10, 'Identification of the national rules'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F22ERR76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S4_01_11: IV.1.11, 'Main features of the award procedure'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F22ERR77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S4_02_02: IV.2.2, Time limit for receipt of tenders or requests to participate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F22ERR78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S4_02_04: IV.2.4, Languages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F22ERR79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S4_02_05: IV.2.5, Scheduled date for start of award procedures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F22ERR80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S4_02_09: IV.2.9, Information about termination of call for competition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F22ERR81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S5: V, Award of contract not expected for notice type 'QSU_CALL_COMPETITION'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F22ERR82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S6_02: VI.2, 'Information about electronic workflows' not expected for notice type QSU_CALL_COMPETITION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F22ERR83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I.3, 'Additional information can be obtained from'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F22ERR84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S1_03_00_06: I.3, 'Tenders or requests to participate must be sent'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F22ERR85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S2: II, Only one Object section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lastRenderedPageBreak/>
              <w:t>F22ERR86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S2_01_04_01: II.1.4, 'Short description'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F22ERR87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S2_01_06_02: II.1.6, 'Tenders may be submitted for'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F22ERR88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S2_01_07: II.1.7, 'Total value of the procurement' not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F22ERR89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S2_02_08_01: II.2.8, 'Duration of the qualification system' not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F22ERR90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S2_03_00_01: II.3, 'Estimated date of publication of contract notice' not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F22ERR91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S3_01_09: III.1.9, 'Qualification for the system' not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F22ERR92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S4_02_02: IV.2.2, Time limit for receipt of tenders or requests to participate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F22ERR93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S4_02_04: IV.2.4, Languages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F22ERR94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S4_02_05: IV.2.5, Scheduled date for start of award procedures not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F22ERR95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S4_02_09: IV.2.9, Information about termination of call for competition not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F22ERR96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S5: V, Award of contract not expected for notice type 'CONTRACT'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F22ERR97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S4_01_03_02: IV.1.3, 'JUSTIFICATION' expects duration of 8+ years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F22ERR98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I.3, Procurement documents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F22ERR99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I.3, 'Additional information can be obtained from'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F22ERR100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S1_03_00_06: I.3, 'Tenders or requests to participate must be sent'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F22ERR101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S1_03_00_10: I.3, 'Electronic communication requires the use of tools and devices'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F22ERR102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S2: II, Only one Object section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lastRenderedPageBreak/>
              <w:t>F22ERR103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S2_01_04_01: II.1.4, 'Short description'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F22ERR104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S2_01_05: II.1.5, Estimated total value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F22ERR105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S2_01_06_02: II.1.6, 'Tenders may be submitted for'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F22ERR106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S2_01_06_04: II.1.6, 'Maximum number of lots that may be awarded to one tenderer'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F22ERR107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S2_01_06_06: II.1.6, 'Right to award concessions combining'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F22ERR108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S2_01_07: II.1.7, 'Total value of the procurement'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F22ERR109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S2_02_06: II.2.6, 'Estimated value'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F22ERR110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S2_02_07: II.2.7, 'Duration'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F22ERR111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S2_02_08_01: II.2.8, 'Duration of the qualification system'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F22ERR112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S2_03_00_01: II.3, 'Estimated date of publication of contract notice'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F22ERR113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S3: III, Legal, economic, financial and technical information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F22ERR114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S4_01_03_01: IV.1.3, 'Justification'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F22ERR115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S4_02_02: IV.2.2, Time limit for receipt of tenders or requests to participate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F22ERR116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S4_02_04: IV.2.4, Languages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F22ERR117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S4_02_05: IV.2.5, Scheduled date for start of award procedures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F22ERR118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S5: V, Award of contract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F22ERR119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S6_02: VI.2, 'Information about electronic workflows' not expected for notice type 'AWARD_CONTRACT'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lastRenderedPageBreak/>
              <w:t>F23ERR1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S1_03_00_04: I.3, 'Additional information can be obtained from' expected for PRI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S1_03_00_06: I.3, 'Applications or tenders must be submitted' expected for PRI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S2_01_06_02: II.1.6, 'Tenders may be submitted for' expected for PRI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S2_01_07: II.1.7, Total value of the procurement not expected for PRI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S4_01_01_01: IV.1.1, Form of procedure not expected for PRI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S4_01_11: IV.1.11, Main features of the award procedure not expected for PRI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IV.2.1, Previous publication concerning the same procedure not expected for PRI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S4_02_02: IV.2.2, Time limit for submission expected for PRI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S4_02_04_01: IV.2.4, Languages expected for PRI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F23ERR10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S5: V, Award of a concession not expected for PRI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F23ERR11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I.3, Communication not expected for CONCESSION_AWARD_CONTRACT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F23ERR12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S1_03_00_01: II.1.6, 'Tenders may be submitted for' not expected for CONCESSION_AWARD_CONTRACT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F23ERR13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S2_01_06_05: II.1.6, 'Maximum number of lots that may be awarded to one tenderer' not expected for CONCESSION_AWARD_CONTRACT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F23ERR14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S2_01_06_06: II.1.6, 'The contracting authority reserves the right to award concessions combining the following lots or groups of lots' not expected for CONCESSION_AWARD_CONTRACT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F23ERR15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S2_01_07: II.1.7, Total value of the procurement expected for CONCESSION_AWARD_CONTRACT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F23ERR16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S2_02_06: II.2.6, Estimated value not expected for CONCESSION_AWARD_CONTRACT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F23ERR17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S2_02_07: II.2.7, Duration of the concession expected for CONCESSION_AWARD_CONTRACT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F23ERR18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S3: III, Legal, economic, financial and technical information not expected for CONCESSION_AWARD_CONTRACT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F23ERR19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S4_01_01_01: IV.1.1, Form of procedure expected for CONCESSION_AWARD_CONTRACT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lastRenderedPageBreak/>
              <w:t>F23ERR20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S4_02_02: IV.2.2, Time limit for submission not expected for CONCESSION_AWARD_CONTRACT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F23ERR21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S4_02_04_01: IV.2.4, Languages not expected for CONCESSION_AWARD_CONTRACT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F23ERR22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S5: V, Award of a concession expected for CONCESSION_AWARD_CONTRACT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F23ERR23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S6_02: VI.2, Information about electronic workflows not expected for CONCESSION_AWARD_CONTRACT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F24ERR1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S4_01_08_01: IV.1.8, Information about Government Procurement Agreement (GPA) expected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F24ERR2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S4_01_08_01: IV.1.8, Information about Government Procurement Agreement (GPA) not expected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F24ERR3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S2_01_03_01: II.1.3, Type of contract 'Supplies' not expected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F25ERR1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S4_01_08_01: IV.1.8, Information about Government Procurement Agreement (GPA) expected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F25ERR2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S4_01_08_01: IV.1.8, Information about Government Procurement Agreement (GPA) not expected</w:t>
            </w:r>
          </w:p>
        </w:tc>
      </w:tr>
      <w:tr w:rsidR="001A0E1C" w:rsidRPr="002310D8" w:rsidTr="001A0E1C"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F25ERR3</w:t>
            </w:r>
          </w:p>
        </w:tc>
        <w:tc>
          <w:tcPr>
            <w:tcW w:w="0" w:type="auto"/>
          </w:tcPr>
          <w:p w:rsidR="001A0E1C" w:rsidRPr="00773363" w:rsidRDefault="001A0E1C" w:rsidP="001A0E1C">
            <w:pPr>
              <w:rPr>
                <w:lang w:val="en-US"/>
              </w:rPr>
            </w:pPr>
            <w:r w:rsidRPr="00773363">
              <w:rPr>
                <w:lang w:val="en-US"/>
              </w:rPr>
              <w:t>S2_01_03_01: II.1.3, Type of contract 'Supplies' not expected</w:t>
            </w:r>
          </w:p>
        </w:tc>
      </w:tr>
      <w:tr w:rsidR="002310D8" w:rsidRPr="002310D8" w:rsidTr="001A0E1C">
        <w:tc>
          <w:tcPr>
            <w:tcW w:w="0" w:type="auto"/>
          </w:tcPr>
          <w:p w:rsidR="002310D8" w:rsidRPr="00773363" w:rsidRDefault="002310D8" w:rsidP="001A0E1C">
            <w:pPr>
              <w:rPr>
                <w:lang w:val="en-US"/>
              </w:rPr>
            </w:pPr>
            <w:r w:rsidRPr="002310D8">
              <w:rPr>
                <w:lang w:val="en-US"/>
              </w:rPr>
              <w:t>F65ERR1</w:t>
            </w:r>
          </w:p>
        </w:tc>
        <w:tc>
          <w:tcPr>
            <w:tcW w:w="0" w:type="auto"/>
          </w:tcPr>
          <w:p w:rsidR="002310D8" w:rsidRPr="002310D8" w:rsidRDefault="002310D8" w:rsidP="002310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sv-SE"/>
              </w:rPr>
              <w:t>S5_01</w:t>
            </w:r>
            <w:r w:rsidRPr="002310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sv-SE"/>
              </w:rPr>
              <w:t>: Form F65, it is not allowed to publish an intention with cancellation information</w:t>
            </w:r>
            <w:bookmarkStart w:id="0" w:name="_GoBack"/>
            <w:bookmarkEnd w:id="0"/>
          </w:p>
          <w:p w:rsidR="002310D8" w:rsidRPr="00773363" w:rsidRDefault="002310D8" w:rsidP="001A0E1C">
            <w:pPr>
              <w:rPr>
                <w:lang w:val="en-US"/>
              </w:rPr>
            </w:pPr>
          </w:p>
        </w:tc>
      </w:tr>
    </w:tbl>
    <w:p w:rsidR="001A0E1C" w:rsidRPr="00CA53A0" w:rsidRDefault="001A0E1C" w:rsidP="001A0E1C">
      <w:pPr>
        <w:rPr>
          <w:lang w:val="en-US"/>
        </w:rPr>
      </w:pPr>
    </w:p>
    <w:p w:rsidR="001A0E1C" w:rsidRPr="001A0E1C" w:rsidRDefault="001A0E1C" w:rsidP="001A0E1C">
      <w:pPr>
        <w:pStyle w:val="Heading2"/>
        <w:numPr>
          <w:ilvl w:val="0"/>
          <w:numId w:val="0"/>
        </w:numPr>
        <w:rPr>
          <w:i w:val="0"/>
        </w:rPr>
      </w:pPr>
    </w:p>
    <w:p w:rsidR="00140D46" w:rsidRDefault="005543A9" w:rsidP="005543A9">
      <w:pPr>
        <w:pStyle w:val="Heading2"/>
      </w:pPr>
      <w:r>
        <w:t>Samples</w:t>
      </w:r>
    </w:p>
    <w:p w:rsidR="005543A9" w:rsidRPr="005015AE" w:rsidRDefault="005543A9" w:rsidP="005015AE">
      <w:pPr>
        <w:pStyle w:val="NoSpacing"/>
        <w:rPr>
          <w:b/>
        </w:rPr>
      </w:pPr>
      <w:proofErr w:type="spellStart"/>
      <w:r w:rsidRPr="005015AE">
        <w:rPr>
          <w:b/>
        </w:rPr>
        <w:t>Json</w:t>
      </w:r>
      <w:proofErr w:type="spellEnd"/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HTTP/1.1 400 Validation failed</w:t>
      </w: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Cache-Control: no-cache</w:t>
      </w: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Pragma: no-cache</w:t>
      </w: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Content-Type: application/</w:t>
      </w:r>
      <w:proofErr w:type="spellStart"/>
      <w:r w:rsidRPr="005543A9">
        <w:rPr>
          <w:rFonts w:ascii="Lucida Console" w:hAnsi="Lucida Console"/>
          <w:sz w:val="17"/>
          <w:szCs w:val="17"/>
          <w:lang w:val="en-US"/>
        </w:rPr>
        <w:t>json</w:t>
      </w:r>
      <w:proofErr w:type="spellEnd"/>
      <w:r w:rsidRPr="005543A9">
        <w:rPr>
          <w:rFonts w:ascii="Lucida Console" w:hAnsi="Lucida Console"/>
          <w:sz w:val="17"/>
          <w:szCs w:val="17"/>
          <w:lang w:val="en-US"/>
        </w:rPr>
        <w:t>; charset=utf-8</w:t>
      </w: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Expires: -1</w:t>
      </w: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Server: Microsoft-IIS/8.0</w:t>
      </w: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X-</w:t>
      </w:r>
      <w:proofErr w:type="spellStart"/>
      <w:r w:rsidRPr="005543A9">
        <w:rPr>
          <w:rFonts w:ascii="Lucida Console" w:hAnsi="Lucida Console"/>
          <w:sz w:val="17"/>
          <w:szCs w:val="17"/>
          <w:lang w:val="en-US"/>
        </w:rPr>
        <w:t>AspNet</w:t>
      </w:r>
      <w:proofErr w:type="spellEnd"/>
      <w:r w:rsidRPr="005543A9">
        <w:rPr>
          <w:rFonts w:ascii="Lucida Console" w:hAnsi="Lucida Console"/>
          <w:sz w:val="17"/>
          <w:szCs w:val="17"/>
          <w:lang w:val="en-US"/>
        </w:rPr>
        <w:t>-Version: 4.0.30319</w:t>
      </w: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X-Powered-By: ASP.NET</w:t>
      </w: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Date: Wed, 11 Dec 2013 07:06:59 GMT</w:t>
      </w:r>
    </w:p>
    <w:p w:rsid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Content-Length: 322</w:t>
      </w:r>
    </w:p>
    <w:p w:rsidR="005015AE" w:rsidRPr="005543A9" w:rsidRDefault="005015AE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</w:p>
    <w:p w:rsidR="005543A9" w:rsidRPr="005543A9" w:rsidRDefault="005543A9" w:rsidP="005543A9">
      <w:pPr>
        <w:autoSpaceDE w:val="0"/>
        <w:autoSpaceDN w:val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 xml:space="preserve">[{"Code":"ERR1","Message":"The Xml document isn't </w:t>
      </w:r>
      <w:proofErr w:type="spellStart"/>
      <w:r w:rsidRPr="005543A9">
        <w:rPr>
          <w:rFonts w:ascii="Lucida Console" w:hAnsi="Lucida Console"/>
          <w:sz w:val="17"/>
          <w:szCs w:val="17"/>
          <w:lang w:val="en-US"/>
        </w:rPr>
        <w:t>wellformed</w:t>
      </w:r>
      <w:proofErr w:type="spellEnd"/>
      <w:r w:rsidRPr="005543A9">
        <w:rPr>
          <w:rFonts w:ascii="Lucida Console" w:hAnsi="Lucida Console"/>
          <w:sz w:val="17"/>
          <w:szCs w:val="17"/>
          <w:lang w:val="en-US"/>
        </w:rPr>
        <w:t xml:space="preserve"> according to the XSD </w:t>
      </w:r>
      <w:proofErr w:type="gramStart"/>
      <w:r w:rsidRPr="005543A9">
        <w:rPr>
          <w:rFonts w:ascii="Lucida Console" w:hAnsi="Lucida Console"/>
          <w:sz w:val="17"/>
          <w:szCs w:val="17"/>
          <w:lang w:val="en-US"/>
        </w:rPr>
        <w:t>schemas:</w:t>
      </w:r>
      <w:proofErr w:type="gramEnd"/>
      <w:r w:rsidRPr="005543A9">
        <w:rPr>
          <w:rFonts w:ascii="Lucida Console" w:hAnsi="Lucida Console"/>
          <w:sz w:val="17"/>
          <w:szCs w:val="17"/>
          <w:lang w:val="en-US"/>
        </w:rPr>
        <w:t>"},{"</w:t>
      </w:r>
      <w:proofErr w:type="spellStart"/>
      <w:r w:rsidRPr="005543A9">
        <w:rPr>
          <w:rFonts w:ascii="Lucida Console" w:hAnsi="Lucida Console"/>
          <w:sz w:val="17"/>
          <w:szCs w:val="17"/>
          <w:lang w:val="en-US"/>
        </w:rPr>
        <w:t>Code":"","Message":"The</w:t>
      </w:r>
      <w:proofErr w:type="spellEnd"/>
      <w:r w:rsidRPr="005543A9">
        <w:rPr>
          <w:rFonts w:ascii="Lucida Console" w:hAnsi="Lucida Console"/>
          <w:sz w:val="17"/>
          <w:szCs w:val="17"/>
          <w:lang w:val="en-US"/>
        </w:rPr>
        <w:t xml:space="preserve"> element 'NATIONAL' has invalid child element 'MUNICIPALITY'. List of possible elements expected: 'MUNICIPALITIES, EXTERNAL_DOCUMENT_URL, EXPRESSION_OF_INTEREST_URL, REFERENCE_SECTION, PUBLISH_TO_TED'."}]</w:t>
      </w:r>
    </w:p>
    <w:p w:rsidR="005543A9" w:rsidRPr="005015AE" w:rsidRDefault="005543A9" w:rsidP="005015AE">
      <w:pPr>
        <w:pStyle w:val="NoSpacing"/>
        <w:rPr>
          <w:b/>
        </w:rPr>
      </w:pPr>
      <w:r w:rsidRPr="005015AE">
        <w:rPr>
          <w:b/>
        </w:rPr>
        <w:t>Xml</w:t>
      </w: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HTTP/1.1 400 Validation failed</w:t>
      </w: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Cache-Control: no-cache</w:t>
      </w: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lastRenderedPageBreak/>
        <w:t>Pragma: no-cache</w:t>
      </w: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Content-Type: application/xml; charset=utf-8</w:t>
      </w: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Expires: -1</w:t>
      </w: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Server: Microsoft-IIS/8.0</w:t>
      </w: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X-</w:t>
      </w:r>
      <w:proofErr w:type="spellStart"/>
      <w:r w:rsidRPr="005543A9">
        <w:rPr>
          <w:rFonts w:ascii="Lucida Console" w:hAnsi="Lucida Console"/>
          <w:sz w:val="17"/>
          <w:szCs w:val="17"/>
          <w:lang w:val="en-US"/>
        </w:rPr>
        <w:t>AspNet</w:t>
      </w:r>
      <w:proofErr w:type="spellEnd"/>
      <w:r w:rsidRPr="005543A9">
        <w:rPr>
          <w:rFonts w:ascii="Lucida Console" w:hAnsi="Lucida Console"/>
          <w:sz w:val="17"/>
          <w:szCs w:val="17"/>
          <w:lang w:val="en-US"/>
        </w:rPr>
        <w:t>-Version: 4.0.30319</w:t>
      </w: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X-Powered-By: ASP.NET</w:t>
      </w: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Date: Wed, 11 Dec 2013 07:08:18 GMT</w:t>
      </w:r>
    </w:p>
    <w:p w:rsid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Content-Length: 591</w:t>
      </w:r>
    </w:p>
    <w:p w:rsidR="005015AE" w:rsidRPr="005543A9" w:rsidRDefault="005015AE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</w:p>
    <w:p w:rsidR="005543A9" w:rsidRPr="005543A9" w:rsidRDefault="005543A9" w:rsidP="005015AE">
      <w:pPr>
        <w:autoSpaceDE w:val="0"/>
        <w:autoSpaceDN w:val="0"/>
        <w:spacing w:after="0"/>
        <w:rPr>
          <w:rFonts w:ascii="Lucida Console" w:hAnsi="Lucida Console"/>
          <w:sz w:val="17"/>
          <w:szCs w:val="17"/>
          <w:lang w:val="en-US"/>
        </w:rPr>
      </w:pPr>
      <w:r w:rsidRPr="005543A9">
        <w:rPr>
          <w:rFonts w:ascii="Lucida Console" w:hAnsi="Lucida Console"/>
          <w:sz w:val="17"/>
          <w:szCs w:val="17"/>
          <w:lang w:val="en-US"/>
        </w:rPr>
        <w:t>&lt;</w:t>
      </w:r>
      <w:proofErr w:type="spellStart"/>
      <w:r w:rsidRPr="005543A9">
        <w:rPr>
          <w:rFonts w:ascii="Lucida Console" w:hAnsi="Lucida Console"/>
          <w:sz w:val="17"/>
          <w:szCs w:val="17"/>
          <w:lang w:val="en-US"/>
        </w:rPr>
        <w:t>ArrayOfValidationMessage</w:t>
      </w:r>
      <w:proofErr w:type="spellEnd"/>
      <w:r w:rsidRPr="005543A9">
        <w:rPr>
          <w:rFonts w:ascii="Lucida Console" w:hAnsi="Lucida Console"/>
          <w:sz w:val="17"/>
          <w:szCs w:val="17"/>
          <w:lang w:val="en-US"/>
        </w:rPr>
        <w:t xml:space="preserve"> </w:t>
      </w:r>
      <w:proofErr w:type="spellStart"/>
      <w:r w:rsidRPr="005543A9">
        <w:rPr>
          <w:rFonts w:ascii="Lucida Console" w:hAnsi="Lucida Console"/>
          <w:sz w:val="17"/>
          <w:szCs w:val="17"/>
          <w:lang w:val="en-US"/>
        </w:rPr>
        <w:t>xmlns:i</w:t>
      </w:r>
      <w:proofErr w:type="spellEnd"/>
      <w:r w:rsidRPr="005543A9">
        <w:rPr>
          <w:rFonts w:ascii="Lucida Console" w:hAnsi="Lucida Console"/>
          <w:sz w:val="17"/>
          <w:szCs w:val="17"/>
          <w:lang w:val="en-US"/>
        </w:rPr>
        <w:t>="</w:t>
      </w:r>
      <w:hyperlink r:id="rId11" w:history="1">
        <w:r w:rsidRPr="005543A9">
          <w:rPr>
            <w:rStyle w:val="Hyperlink"/>
            <w:rFonts w:ascii="Lucida Console" w:hAnsi="Lucida Console"/>
            <w:sz w:val="17"/>
            <w:szCs w:val="17"/>
            <w:lang w:val="en-US"/>
          </w:rPr>
          <w:t>http://www.w3.org/2001/XMLSchema-instance</w:t>
        </w:r>
      </w:hyperlink>
      <w:r w:rsidRPr="005543A9">
        <w:rPr>
          <w:rFonts w:ascii="Lucida Console" w:hAnsi="Lucida Console"/>
          <w:sz w:val="17"/>
          <w:szCs w:val="17"/>
          <w:lang w:val="en-US"/>
        </w:rPr>
        <w:t>" xmlns="</w:t>
      </w:r>
      <w:hyperlink r:id="rId12" w:history="1">
        <w:r w:rsidRPr="005543A9">
          <w:rPr>
            <w:rStyle w:val="Hyperlink"/>
            <w:rFonts w:ascii="Lucida Console" w:hAnsi="Lucida Console"/>
            <w:sz w:val="17"/>
            <w:szCs w:val="17"/>
            <w:lang w:val="en-US"/>
          </w:rPr>
          <w:t>http://schemas.datacontract.org/2004/07/Eps.WebApiDtos.PublicApi</w:t>
        </w:r>
      </w:hyperlink>
      <w:r w:rsidRPr="005543A9">
        <w:rPr>
          <w:rFonts w:ascii="Lucida Console" w:hAnsi="Lucida Console"/>
          <w:sz w:val="17"/>
          <w:szCs w:val="17"/>
          <w:lang w:val="en-US"/>
        </w:rPr>
        <w:t xml:space="preserve">"&gt;&lt;ValidationMessage&gt;&lt;Code&gt;ERR1&lt;/Code&gt;&lt;Message&gt;The Xml document isn't </w:t>
      </w:r>
      <w:proofErr w:type="spellStart"/>
      <w:r w:rsidRPr="005543A9">
        <w:rPr>
          <w:rFonts w:ascii="Lucida Console" w:hAnsi="Lucida Console"/>
          <w:sz w:val="17"/>
          <w:szCs w:val="17"/>
          <w:lang w:val="en-US"/>
        </w:rPr>
        <w:t>wellformed</w:t>
      </w:r>
      <w:proofErr w:type="spellEnd"/>
      <w:r w:rsidRPr="005543A9">
        <w:rPr>
          <w:rFonts w:ascii="Lucida Console" w:hAnsi="Lucida Console"/>
          <w:sz w:val="17"/>
          <w:szCs w:val="17"/>
          <w:lang w:val="en-US"/>
        </w:rPr>
        <w:t xml:space="preserve"> according to the XSD schemas:&lt;/Message&gt;&lt;/ValidationMessage&gt;&lt;ValidationMessage&gt;&lt;Code&gt;&lt;/Code&gt;&lt;Message&gt;The element 'NATIONAL' has invalid child element 'MUNICIPALITY'. List of possible elements expected: 'MUNICIPALITIES, EXTERNAL_DOCUMENT_URL, EXPRESSION_OF_INTEREST_URL, REFERENCE_SECTION, </w:t>
      </w:r>
      <w:proofErr w:type="gramStart"/>
      <w:r w:rsidRPr="005543A9">
        <w:rPr>
          <w:rFonts w:ascii="Lucida Console" w:hAnsi="Lucida Console"/>
          <w:sz w:val="17"/>
          <w:szCs w:val="17"/>
          <w:lang w:val="en-US"/>
        </w:rPr>
        <w:t>PUBLISH</w:t>
      </w:r>
      <w:proofErr w:type="gramEnd"/>
      <w:r w:rsidRPr="005543A9">
        <w:rPr>
          <w:rFonts w:ascii="Lucida Console" w:hAnsi="Lucida Console"/>
          <w:sz w:val="17"/>
          <w:szCs w:val="17"/>
          <w:lang w:val="en-US"/>
        </w:rPr>
        <w:t>_TO_TED'.&lt;/Message&gt;&lt;/ValidationMessage&gt;&lt;/ArrayOfValidationMessage&gt;</w:t>
      </w:r>
    </w:p>
    <w:p w:rsidR="005543A9" w:rsidRPr="005543A9" w:rsidRDefault="005543A9" w:rsidP="005543A9">
      <w:pPr>
        <w:rPr>
          <w:lang w:val="en-US"/>
        </w:rPr>
      </w:pPr>
    </w:p>
    <w:sectPr w:rsidR="005543A9" w:rsidRPr="005543A9" w:rsidSect="008358DB">
      <w:headerReference w:type="default" r:id="rId13"/>
      <w:pgSz w:w="11906" w:h="16838"/>
      <w:pgMar w:top="318" w:right="1417" w:bottom="993" w:left="1417" w:header="279" w:footer="6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FED" w:rsidRDefault="00771FED" w:rsidP="00907C65">
      <w:pPr>
        <w:spacing w:after="0" w:line="240" w:lineRule="auto"/>
      </w:pPr>
      <w:r>
        <w:separator/>
      </w:r>
    </w:p>
  </w:endnote>
  <w:endnote w:type="continuationSeparator" w:id="0">
    <w:p w:rsidR="00771FED" w:rsidRDefault="00771FED" w:rsidP="0090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FED" w:rsidRDefault="00771FED" w:rsidP="00907C65">
      <w:pPr>
        <w:spacing w:after="0" w:line="240" w:lineRule="auto"/>
      </w:pPr>
      <w:r>
        <w:separator/>
      </w:r>
    </w:p>
  </w:footnote>
  <w:footnote w:type="continuationSeparator" w:id="0">
    <w:p w:rsidR="00771FED" w:rsidRDefault="00771FED" w:rsidP="00907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3401"/>
      <w:gridCol w:w="5671"/>
    </w:tblGrid>
    <w:tr w:rsidR="001A0E1C" w:rsidRPr="00A2208B" w:rsidTr="00010E86">
      <w:tc>
        <w:tcPr>
          <w:tcW w:w="9288" w:type="dxa"/>
          <w:gridSpan w:val="2"/>
        </w:tcPr>
        <w:p w:rsidR="001A0E1C" w:rsidRPr="00EC6212" w:rsidRDefault="001A0E1C" w:rsidP="0095003F">
          <w:pPr>
            <w:pStyle w:val="ProtectiveMarking"/>
            <w:rPr>
              <w:rFonts w:ascii="Segoe UI" w:hAnsi="Segoe UI" w:cs="Segoe UI"/>
            </w:rPr>
          </w:pPr>
        </w:p>
      </w:tc>
    </w:tr>
    <w:tr w:rsidR="001A0E1C" w:rsidRPr="00010E86" w:rsidTr="00140D46">
      <w:trPr>
        <w:trHeight w:val="80"/>
      </w:trPr>
      <w:tc>
        <w:tcPr>
          <w:tcW w:w="3481" w:type="dxa"/>
          <w:tcBorders>
            <w:bottom w:val="single" w:sz="12" w:space="0" w:color="145190"/>
          </w:tcBorders>
          <w:vAlign w:val="center"/>
        </w:tcPr>
        <w:p w:rsidR="001A0E1C" w:rsidRPr="00542DEA" w:rsidRDefault="001A0E1C" w:rsidP="001A0E1C">
          <w:pPr>
            <w:spacing w:after="60"/>
            <w:rPr>
              <w:rFonts w:ascii="Segoe UI" w:hAnsi="Segoe UI"/>
            </w:rPr>
          </w:pPr>
        </w:p>
      </w:tc>
      <w:tc>
        <w:tcPr>
          <w:tcW w:w="5807" w:type="dxa"/>
          <w:tcBorders>
            <w:bottom w:val="single" w:sz="12" w:space="0" w:color="145190"/>
          </w:tcBorders>
          <w:vAlign w:val="bottom"/>
        </w:tcPr>
        <w:p w:rsidR="001A0E1C" w:rsidRPr="00691F62" w:rsidRDefault="001A0E1C" w:rsidP="005349F1">
          <w:pPr>
            <w:jc w:val="right"/>
            <w:rPr>
              <w:rFonts w:ascii="Segoe UI" w:hAnsi="Segoe UI"/>
              <w:b/>
              <w:noProof/>
              <w:lang w:val="en-US"/>
            </w:rPr>
          </w:pPr>
        </w:p>
      </w:tc>
    </w:tr>
  </w:tbl>
  <w:p w:rsidR="001A0E1C" w:rsidRPr="00010E86" w:rsidRDefault="001A0E1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644A9"/>
    <w:multiLevelType w:val="hybridMultilevel"/>
    <w:tmpl w:val="C57A790C"/>
    <w:lvl w:ilvl="0" w:tplc="641E54E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4CF6"/>
    <w:multiLevelType w:val="hybridMultilevel"/>
    <w:tmpl w:val="ECAACB12"/>
    <w:lvl w:ilvl="0" w:tplc="6DA82DDE">
      <w:start w:val="4"/>
      <w:numFmt w:val="bullet"/>
      <w:lvlText w:val=""/>
      <w:lvlJc w:val="left"/>
      <w:pPr>
        <w:ind w:left="390" w:hanging="360"/>
      </w:pPr>
      <w:rPr>
        <w:rFonts w:ascii="Wingdings" w:eastAsia="Calibri" w:hAnsi="Wingdings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346F4A3F"/>
    <w:multiLevelType w:val="multilevel"/>
    <w:tmpl w:val="20C811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BCE1BE8"/>
    <w:multiLevelType w:val="hybridMultilevel"/>
    <w:tmpl w:val="91F018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B7169"/>
    <w:multiLevelType w:val="hybridMultilevel"/>
    <w:tmpl w:val="157802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64AB9"/>
    <w:multiLevelType w:val="hybridMultilevel"/>
    <w:tmpl w:val="BC7EDA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46BD8"/>
    <w:multiLevelType w:val="hybridMultilevel"/>
    <w:tmpl w:val="1D8E40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A76D3"/>
    <w:multiLevelType w:val="hybridMultilevel"/>
    <w:tmpl w:val="C082AF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E1656"/>
    <w:multiLevelType w:val="hybridMultilevel"/>
    <w:tmpl w:val="7A00D11C"/>
    <w:lvl w:ilvl="0" w:tplc="C1383690">
      <w:start w:val="250"/>
      <w:numFmt w:val="bullet"/>
      <w:lvlText w:val=""/>
      <w:lvlJc w:val="left"/>
      <w:pPr>
        <w:ind w:left="390" w:hanging="360"/>
      </w:pPr>
      <w:rPr>
        <w:rFonts w:ascii="Symbol" w:eastAsia="Calibri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 w15:restartNumberingAfterBreak="0">
    <w:nsid w:val="7CCD0AC3"/>
    <w:multiLevelType w:val="hybridMultilevel"/>
    <w:tmpl w:val="1ABE5B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F1"/>
    <w:rsid w:val="000015D0"/>
    <w:rsid w:val="00002159"/>
    <w:rsid w:val="00005EB6"/>
    <w:rsid w:val="00010E86"/>
    <w:rsid w:val="000172BA"/>
    <w:rsid w:val="00022603"/>
    <w:rsid w:val="000227DF"/>
    <w:rsid w:val="000275A4"/>
    <w:rsid w:val="00027B75"/>
    <w:rsid w:val="00035710"/>
    <w:rsid w:val="0003694E"/>
    <w:rsid w:val="00045B8C"/>
    <w:rsid w:val="000468E0"/>
    <w:rsid w:val="00052448"/>
    <w:rsid w:val="0006196B"/>
    <w:rsid w:val="00071BA3"/>
    <w:rsid w:val="00071F33"/>
    <w:rsid w:val="00074703"/>
    <w:rsid w:val="000747DF"/>
    <w:rsid w:val="000833A4"/>
    <w:rsid w:val="000939C0"/>
    <w:rsid w:val="000A3DDF"/>
    <w:rsid w:val="000B322D"/>
    <w:rsid w:val="000D1C17"/>
    <w:rsid w:val="000F195D"/>
    <w:rsid w:val="00103303"/>
    <w:rsid w:val="001072EE"/>
    <w:rsid w:val="00110EB0"/>
    <w:rsid w:val="00111433"/>
    <w:rsid w:val="00112025"/>
    <w:rsid w:val="00112B96"/>
    <w:rsid w:val="001321E9"/>
    <w:rsid w:val="0014075B"/>
    <w:rsid w:val="00140B4F"/>
    <w:rsid w:val="00140D46"/>
    <w:rsid w:val="00140F36"/>
    <w:rsid w:val="00144651"/>
    <w:rsid w:val="001535DB"/>
    <w:rsid w:val="001732FF"/>
    <w:rsid w:val="001761FD"/>
    <w:rsid w:val="00181E2D"/>
    <w:rsid w:val="00183418"/>
    <w:rsid w:val="001904BB"/>
    <w:rsid w:val="0019543C"/>
    <w:rsid w:val="001A0E1C"/>
    <w:rsid w:val="001A443F"/>
    <w:rsid w:val="001A7344"/>
    <w:rsid w:val="001B2E54"/>
    <w:rsid w:val="001B31BF"/>
    <w:rsid w:val="001B6420"/>
    <w:rsid w:val="001B79C5"/>
    <w:rsid w:val="001B7B14"/>
    <w:rsid w:val="001B7F55"/>
    <w:rsid w:val="001C0560"/>
    <w:rsid w:val="001C50C3"/>
    <w:rsid w:val="001C75D8"/>
    <w:rsid w:val="001E3A74"/>
    <w:rsid w:val="001E504E"/>
    <w:rsid w:val="001E7B3D"/>
    <w:rsid w:val="001F2864"/>
    <w:rsid w:val="001F4A54"/>
    <w:rsid w:val="001F4F87"/>
    <w:rsid w:val="001F733A"/>
    <w:rsid w:val="00200E8B"/>
    <w:rsid w:val="002041D8"/>
    <w:rsid w:val="002120A3"/>
    <w:rsid w:val="00212E1B"/>
    <w:rsid w:val="002154B8"/>
    <w:rsid w:val="002310D8"/>
    <w:rsid w:val="0023579A"/>
    <w:rsid w:val="00235AF1"/>
    <w:rsid w:val="00262CD2"/>
    <w:rsid w:val="00263E2B"/>
    <w:rsid w:val="00265BAB"/>
    <w:rsid w:val="00277C4A"/>
    <w:rsid w:val="00285E11"/>
    <w:rsid w:val="002955F6"/>
    <w:rsid w:val="002A37F4"/>
    <w:rsid w:val="002B1C05"/>
    <w:rsid w:val="002C2012"/>
    <w:rsid w:val="002C7BCD"/>
    <w:rsid w:val="002D18E8"/>
    <w:rsid w:val="002D5354"/>
    <w:rsid w:val="002E187E"/>
    <w:rsid w:val="002E6A10"/>
    <w:rsid w:val="002E7D1D"/>
    <w:rsid w:val="002F2DBA"/>
    <w:rsid w:val="002F6B1D"/>
    <w:rsid w:val="003127A8"/>
    <w:rsid w:val="003148C9"/>
    <w:rsid w:val="003170EE"/>
    <w:rsid w:val="00321D6A"/>
    <w:rsid w:val="0033007B"/>
    <w:rsid w:val="00331F7B"/>
    <w:rsid w:val="00336290"/>
    <w:rsid w:val="00346779"/>
    <w:rsid w:val="00351576"/>
    <w:rsid w:val="00361679"/>
    <w:rsid w:val="00372AA7"/>
    <w:rsid w:val="00372BFF"/>
    <w:rsid w:val="003769FB"/>
    <w:rsid w:val="003863E3"/>
    <w:rsid w:val="003907C7"/>
    <w:rsid w:val="0039299A"/>
    <w:rsid w:val="0039301D"/>
    <w:rsid w:val="003959BD"/>
    <w:rsid w:val="003A1229"/>
    <w:rsid w:val="003A1699"/>
    <w:rsid w:val="003A2E7F"/>
    <w:rsid w:val="003A7F97"/>
    <w:rsid w:val="003B3572"/>
    <w:rsid w:val="003B7402"/>
    <w:rsid w:val="003C093A"/>
    <w:rsid w:val="003C26D5"/>
    <w:rsid w:val="003C6341"/>
    <w:rsid w:val="003D5819"/>
    <w:rsid w:val="003D5D19"/>
    <w:rsid w:val="003E2F33"/>
    <w:rsid w:val="003F49EC"/>
    <w:rsid w:val="0040085E"/>
    <w:rsid w:val="0040103D"/>
    <w:rsid w:val="00411E1F"/>
    <w:rsid w:val="00413B79"/>
    <w:rsid w:val="00421F02"/>
    <w:rsid w:val="004272D1"/>
    <w:rsid w:val="00431012"/>
    <w:rsid w:val="0043134D"/>
    <w:rsid w:val="00434543"/>
    <w:rsid w:val="0043797F"/>
    <w:rsid w:val="00441CEE"/>
    <w:rsid w:val="00441E99"/>
    <w:rsid w:val="00443C65"/>
    <w:rsid w:val="00445CB3"/>
    <w:rsid w:val="00456D19"/>
    <w:rsid w:val="00457659"/>
    <w:rsid w:val="00465C7F"/>
    <w:rsid w:val="004705A3"/>
    <w:rsid w:val="00476285"/>
    <w:rsid w:val="00481BE0"/>
    <w:rsid w:val="00485B4D"/>
    <w:rsid w:val="0049017D"/>
    <w:rsid w:val="004A77A6"/>
    <w:rsid w:val="004B0E44"/>
    <w:rsid w:val="004B5D56"/>
    <w:rsid w:val="004C0D7E"/>
    <w:rsid w:val="004D25B4"/>
    <w:rsid w:val="004D28C6"/>
    <w:rsid w:val="004E4E3B"/>
    <w:rsid w:val="004E6C5B"/>
    <w:rsid w:val="004E7BF3"/>
    <w:rsid w:val="004F1D27"/>
    <w:rsid w:val="005015AE"/>
    <w:rsid w:val="00501D83"/>
    <w:rsid w:val="00502DDB"/>
    <w:rsid w:val="005052BD"/>
    <w:rsid w:val="005102B6"/>
    <w:rsid w:val="00510ADC"/>
    <w:rsid w:val="005173B3"/>
    <w:rsid w:val="00530D42"/>
    <w:rsid w:val="005349F1"/>
    <w:rsid w:val="0053511F"/>
    <w:rsid w:val="00543268"/>
    <w:rsid w:val="0055373D"/>
    <w:rsid w:val="005543A9"/>
    <w:rsid w:val="00560D21"/>
    <w:rsid w:val="00561D4A"/>
    <w:rsid w:val="005630AC"/>
    <w:rsid w:val="005758DC"/>
    <w:rsid w:val="00577A42"/>
    <w:rsid w:val="00577FAC"/>
    <w:rsid w:val="00581978"/>
    <w:rsid w:val="0058431F"/>
    <w:rsid w:val="00594E72"/>
    <w:rsid w:val="005A2D6B"/>
    <w:rsid w:val="005A2FE7"/>
    <w:rsid w:val="005B1AE0"/>
    <w:rsid w:val="005B38EA"/>
    <w:rsid w:val="005C4345"/>
    <w:rsid w:val="005C77B8"/>
    <w:rsid w:val="005C79FD"/>
    <w:rsid w:val="005D08BC"/>
    <w:rsid w:val="005D2DC3"/>
    <w:rsid w:val="005D5EDB"/>
    <w:rsid w:val="005E7D2C"/>
    <w:rsid w:val="005F3F9A"/>
    <w:rsid w:val="005F76B9"/>
    <w:rsid w:val="006037D0"/>
    <w:rsid w:val="00611360"/>
    <w:rsid w:val="00620593"/>
    <w:rsid w:val="006209D8"/>
    <w:rsid w:val="006368BA"/>
    <w:rsid w:val="0065497D"/>
    <w:rsid w:val="00661320"/>
    <w:rsid w:val="006649AE"/>
    <w:rsid w:val="00670FA2"/>
    <w:rsid w:val="00676E18"/>
    <w:rsid w:val="00677A7E"/>
    <w:rsid w:val="00681A03"/>
    <w:rsid w:val="00691F62"/>
    <w:rsid w:val="00697B5D"/>
    <w:rsid w:val="006A035A"/>
    <w:rsid w:val="006A0C56"/>
    <w:rsid w:val="006B32FC"/>
    <w:rsid w:val="006C1738"/>
    <w:rsid w:val="006D1E0B"/>
    <w:rsid w:val="006D22A5"/>
    <w:rsid w:val="006D3BB9"/>
    <w:rsid w:val="006E3A32"/>
    <w:rsid w:val="006E6046"/>
    <w:rsid w:val="006E75E1"/>
    <w:rsid w:val="006F060D"/>
    <w:rsid w:val="006F50BA"/>
    <w:rsid w:val="00701500"/>
    <w:rsid w:val="00703330"/>
    <w:rsid w:val="00710096"/>
    <w:rsid w:val="00713830"/>
    <w:rsid w:val="00713EE6"/>
    <w:rsid w:val="00714C95"/>
    <w:rsid w:val="0071593F"/>
    <w:rsid w:val="0072612C"/>
    <w:rsid w:val="007365E1"/>
    <w:rsid w:val="00740290"/>
    <w:rsid w:val="0074219E"/>
    <w:rsid w:val="00743075"/>
    <w:rsid w:val="00750DEA"/>
    <w:rsid w:val="007546DA"/>
    <w:rsid w:val="0076731F"/>
    <w:rsid w:val="007676A0"/>
    <w:rsid w:val="00770A37"/>
    <w:rsid w:val="00771CC2"/>
    <w:rsid w:val="00771FED"/>
    <w:rsid w:val="007737BB"/>
    <w:rsid w:val="0077401E"/>
    <w:rsid w:val="00780DB3"/>
    <w:rsid w:val="00780ECC"/>
    <w:rsid w:val="007861AD"/>
    <w:rsid w:val="00794E97"/>
    <w:rsid w:val="007965F8"/>
    <w:rsid w:val="007A5CD0"/>
    <w:rsid w:val="007B20DD"/>
    <w:rsid w:val="007B53BF"/>
    <w:rsid w:val="007B69D6"/>
    <w:rsid w:val="007C1714"/>
    <w:rsid w:val="007C547D"/>
    <w:rsid w:val="007E1D06"/>
    <w:rsid w:val="007E44E9"/>
    <w:rsid w:val="007F33D4"/>
    <w:rsid w:val="007F6A9F"/>
    <w:rsid w:val="00800E6F"/>
    <w:rsid w:val="00805107"/>
    <w:rsid w:val="00805581"/>
    <w:rsid w:val="00807FE7"/>
    <w:rsid w:val="00816B9D"/>
    <w:rsid w:val="00816C91"/>
    <w:rsid w:val="00832C52"/>
    <w:rsid w:val="008358DB"/>
    <w:rsid w:val="00837BD3"/>
    <w:rsid w:val="00846F11"/>
    <w:rsid w:val="008643EB"/>
    <w:rsid w:val="00873BD9"/>
    <w:rsid w:val="008824B3"/>
    <w:rsid w:val="00887588"/>
    <w:rsid w:val="008A04B7"/>
    <w:rsid w:val="008A1068"/>
    <w:rsid w:val="008A1655"/>
    <w:rsid w:val="008A37F0"/>
    <w:rsid w:val="008A5636"/>
    <w:rsid w:val="008A5FF4"/>
    <w:rsid w:val="008A7284"/>
    <w:rsid w:val="008C3F4E"/>
    <w:rsid w:val="008C6496"/>
    <w:rsid w:val="008C7D55"/>
    <w:rsid w:val="008E784D"/>
    <w:rsid w:val="008F313B"/>
    <w:rsid w:val="008F6359"/>
    <w:rsid w:val="00900C50"/>
    <w:rsid w:val="00903588"/>
    <w:rsid w:val="00906BBF"/>
    <w:rsid w:val="00907C65"/>
    <w:rsid w:val="009120EC"/>
    <w:rsid w:val="0091231A"/>
    <w:rsid w:val="00914AE9"/>
    <w:rsid w:val="00915178"/>
    <w:rsid w:val="00916D51"/>
    <w:rsid w:val="00922C15"/>
    <w:rsid w:val="009309A4"/>
    <w:rsid w:val="00945630"/>
    <w:rsid w:val="0095003F"/>
    <w:rsid w:val="00950AAF"/>
    <w:rsid w:val="0095702E"/>
    <w:rsid w:val="009574D5"/>
    <w:rsid w:val="00957A38"/>
    <w:rsid w:val="0096373F"/>
    <w:rsid w:val="00964328"/>
    <w:rsid w:val="00964395"/>
    <w:rsid w:val="0096705F"/>
    <w:rsid w:val="009738B5"/>
    <w:rsid w:val="0097750B"/>
    <w:rsid w:val="00980AB1"/>
    <w:rsid w:val="00984334"/>
    <w:rsid w:val="0098588C"/>
    <w:rsid w:val="009871CA"/>
    <w:rsid w:val="009928D8"/>
    <w:rsid w:val="00992BC2"/>
    <w:rsid w:val="00997FD8"/>
    <w:rsid w:val="009A03F9"/>
    <w:rsid w:val="009B39E6"/>
    <w:rsid w:val="009B53B1"/>
    <w:rsid w:val="009C1CE4"/>
    <w:rsid w:val="009C5268"/>
    <w:rsid w:val="009D52F0"/>
    <w:rsid w:val="009D6C29"/>
    <w:rsid w:val="009E782A"/>
    <w:rsid w:val="009F3EF0"/>
    <w:rsid w:val="009F5EEF"/>
    <w:rsid w:val="009F7B7D"/>
    <w:rsid w:val="00A075BD"/>
    <w:rsid w:val="00A13DC9"/>
    <w:rsid w:val="00A26EC3"/>
    <w:rsid w:val="00A2736D"/>
    <w:rsid w:val="00A2791B"/>
    <w:rsid w:val="00A32E27"/>
    <w:rsid w:val="00A36E74"/>
    <w:rsid w:val="00A45F1E"/>
    <w:rsid w:val="00A466F9"/>
    <w:rsid w:val="00A4702F"/>
    <w:rsid w:val="00A51E25"/>
    <w:rsid w:val="00A525AD"/>
    <w:rsid w:val="00A572C4"/>
    <w:rsid w:val="00A61808"/>
    <w:rsid w:val="00A635B7"/>
    <w:rsid w:val="00A63F63"/>
    <w:rsid w:val="00A708AE"/>
    <w:rsid w:val="00A72461"/>
    <w:rsid w:val="00A76B3F"/>
    <w:rsid w:val="00A912B8"/>
    <w:rsid w:val="00A9592A"/>
    <w:rsid w:val="00A9734B"/>
    <w:rsid w:val="00AA78E3"/>
    <w:rsid w:val="00AB2CCE"/>
    <w:rsid w:val="00AB7DD5"/>
    <w:rsid w:val="00AC745A"/>
    <w:rsid w:val="00AD04A2"/>
    <w:rsid w:val="00AD1ABA"/>
    <w:rsid w:val="00AD387A"/>
    <w:rsid w:val="00AD7DBC"/>
    <w:rsid w:val="00AE18B2"/>
    <w:rsid w:val="00AF5A17"/>
    <w:rsid w:val="00B019B6"/>
    <w:rsid w:val="00B133E7"/>
    <w:rsid w:val="00B178C6"/>
    <w:rsid w:val="00B22E5B"/>
    <w:rsid w:val="00B33314"/>
    <w:rsid w:val="00B374C9"/>
    <w:rsid w:val="00B45D89"/>
    <w:rsid w:val="00B47162"/>
    <w:rsid w:val="00B51F74"/>
    <w:rsid w:val="00B6063B"/>
    <w:rsid w:val="00B660B5"/>
    <w:rsid w:val="00B707A9"/>
    <w:rsid w:val="00B762DC"/>
    <w:rsid w:val="00B83394"/>
    <w:rsid w:val="00B86484"/>
    <w:rsid w:val="00B904B4"/>
    <w:rsid w:val="00B90C9B"/>
    <w:rsid w:val="00B9730A"/>
    <w:rsid w:val="00BA4B86"/>
    <w:rsid w:val="00BC4DDD"/>
    <w:rsid w:val="00BC64D2"/>
    <w:rsid w:val="00BD5960"/>
    <w:rsid w:val="00BD66A5"/>
    <w:rsid w:val="00BE0C65"/>
    <w:rsid w:val="00BE521E"/>
    <w:rsid w:val="00BE686D"/>
    <w:rsid w:val="00BE7565"/>
    <w:rsid w:val="00BE7E81"/>
    <w:rsid w:val="00C17632"/>
    <w:rsid w:val="00C17929"/>
    <w:rsid w:val="00C1799F"/>
    <w:rsid w:val="00C22B0F"/>
    <w:rsid w:val="00C26214"/>
    <w:rsid w:val="00C330BE"/>
    <w:rsid w:val="00C34256"/>
    <w:rsid w:val="00C35063"/>
    <w:rsid w:val="00C36EE6"/>
    <w:rsid w:val="00C37F37"/>
    <w:rsid w:val="00C42AA9"/>
    <w:rsid w:val="00C525E1"/>
    <w:rsid w:val="00C62335"/>
    <w:rsid w:val="00C63D8D"/>
    <w:rsid w:val="00C667BF"/>
    <w:rsid w:val="00C67150"/>
    <w:rsid w:val="00C7349A"/>
    <w:rsid w:val="00C7416E"/>
    <w:rsid w:val="00C818BF"/>
    <w:rsid w:val="00C962E9"/>
    <w:rsid w:val="00CB0E8C"/>
    <w:rsid w:val="00CB3061"/>
    <w:rsid w:val="00CB46EB"/>
    <w:rsid w:val="00CB6146"/>
    <w:rsid w:val="00CB61EB"/>
    <w:rsid w:val="00CC17A1"/>
    <w:rsid w:val="00CC2293"/>
    <w:rsid w:val="00CD43F2"/>
    <w:rsid w:val="00CD5C8E"/>
    <w:rsid w:val="00CE6BF3"/>
    <w:rsid w:val="00CE7500"/>
    <w:rsid w:val="00CF1460"/>
    <w:rsid w:val="00CF3954"/>
    <w:rsid w:val="00CF42DB"/>
    <w:rsid w:val="00D008E1"/>
    <w:rsid w:val="00D015CD"/>
    <w:rsid w:val="00D112B2"/>
    <w:rsid w:val="00D14D29"/>
    <w:rsid w:val="00D15277"/>
    <w:rsid w:val="00D164E9"/>
    <w:rsid w:val="00D22AA9"/>
    <w:rsid w:val="00D23E23"/>
    <w:rsid w:val="00D24C17"/>
    <w:rsid w:val="00D32F53"/>
    <w:rsid w:val="00D33A01"/>
    <w:rsid w:val="00D347F0"/>
    <w:rsid w:val="00D40653"/>
    <w:rsid w:val="00D43BCA"/>
    <w:rsid w:val="00D505CD"/>
    <w:rsid w:val="00D5250F"/>
    <w:rsid w:val="00D650C5"/>
    <w:rsid w:val="00D7205B"/>
    <w:rsid w:val="00D84D9B"/>
    <w:rsid w:val="00D85189"/>
    <w:rsid w:val="00D91500"/>
    <w:rsid w:val="00D91760"/>
    <w:rsid w:val="00D92A0A"/>
    <w:rsid w:val="00D9356C"/>
    <w:rsid w:val="00DA3886"/>
    <w:rsid w:val="00DA6405"/>
    <w:rsid w:val="00DB3912"/>
    <w:rsid w:val="00DB5D10"/>
    <w:rsid w:val="00DB605B"/>
    <w:rsid w:val="00DC6D08"/>
    <w:rsid w:val="00DC7A40"/>
    <w:rsid w:val="00DD3522"/>
    <w:rsid w:val="00DE10D8"/>
    <w:rsid w:val="00DE42AC"/>
    <w:rsid w:val="00DE430F"/>
    <w:rsid w:val="00DE4586"/>
    <w:rsid w:val="00DE67DD"/>
    <w:rsid w:val="00DF2CB5"/>
    <w:rsid w:val="00E02EA0"/>
    <w:rsid w:val="00E040E7"/>
    <w:rsid w:val="00E05AE0"/>
    <w:rsid w:val="00E14BBA"/>
    <w:rsid w:val="00E16EAF"/>
    <w:rsid w:val="00E2410A"/>
    <w:rsid w:val="00E321F3"/>
    <w:rsid w:val="00E35A3B"/>
    <w:rsid w:val="00E37B17"/>
    <w:rsid w:val="00E4248B"/>
    <w:rsid w:val="00E430D0"/>
    <w:rsid w:val="00E50680"/>
    <w:rsid w:val="00E53996"/>
    <w:rsid w:val="00E5566A"/>
    <w:rsid w:val="00E60ACF"/>
    <w:rsid w:val="00E618DC"/>
    <w:rsid w:val="00E666F8"/>
    <w:rsid w:val="00E71D08"/>
    <w:rsid w:val="00E74848"/>
    <w:rsid w:val="00E74A46"/>
    <w:rsid w:val="00E76147"/>
    <w:rsid w:val="00EB66B7"/>
    <w:rsid w:val="00EC0EB3"/>
    <w:rsid w:val="00EC52B4"/>
    <w:rsid w:val="00EC6212"/>
    <w:rsid w:val="00EC7A06"/>
    <w:rsid w:val="00ED1583"/>
    <w:rsid w:val="00ED4865"/>
    <w:rsid w:val="00ED4ED9"/>
    <w:rsid w:val="00EE2B04"/>
    <w:rsid w:val="00EE55E0"/>
    <w:rsid w:val="00EE5A2A"/>
    <w:rsid w:val="00F00441"/>
    <w:rsid w:val="00F032DA"/>
    <w:rsid w:val="00F04534"/>
    <w:rsid w:val="00F047CD"/>
    <w:rsid w:val="00F10323"/>
    <w:rsid w:val="00F125C2"/>
    <w:rsid w:val="00F26CB5"/>
    <w:rsid w:val="00F5228B"/>
    <w:rsid w:val="00F57709"/>
    <w:rsid w:val="00F61F17"/>
    <w:rsid w:val="00F64EEE"/>
    <w:rsid w:val="00F7347A"/>
    <w:rsid w:val="00F77E3F"/>
    <w:rsid w:val="00F81DB0"/>
    <w:rsid w:val="00F82CD3"/>
    <w:rsid w:val="00F83105"/>
    <w:rsid w:val="00F91469"/>
    <w:rsid w:val="00F94C75"/>
    <w:rsid w:val="00F9705E"/>
    <w:rsid w:val="00F9799C"/>
    <w:rsid w:val="00FB1837"/>
    <w:rsid w:val="00FB6826"/>
    <w:rsid w:val="00FB755B"/>
    <w:rsid w:val="00FC2BCB"/>
    <w:rsid w:val="00FE0AAF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949691-F67D-4E03-86B2-D842AF26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DB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64328"/>
    <w:pPr>
      <w:keepNext/>
      <w:pageBreakBefore/>
      <w:numPr>
        <w:numId w:val="1"/>
      </w:numPr>
      <w:spacing w:before="240" w:after="60" w:line="240" w:lineRule="auto"/>
      <w:ind w:left="431" w:hanging="431"/>
      <w:outlineLvl w:val="0"/>
    </w:pPr>
    <w:rPr>
      <w:rFonts w:ascii="Cambria" w:eastAsia="Times New Roman" w:hAnsi="Cambria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92BC2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eastAsia="Times New Roman" w:hAnsi="Cambria"/>
      <w:b/>
      <w:i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EE5A2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mbria" w:eastAsia="Times New Roman" w:hAnsi="Cambria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B45D89"/>
    <w:pPr>
      <w:keepNext/>
      <w:numPr>
        <w:ilvl w:val="3"/>
        <w:numId w:val="1"/>
      </w:numPr>
      <w:spacing w:after="0" w:line="240" w:lineRule="auto"/>
      <w:outlineLvl w:val="3"/>
    </w:pPr>
    <w:rPr>
      <w:rFonts w:ascii="Book Antiqua" w:eastAsia="Times New Roman" w:hAnsi="Book Antiqua"/>
      <w:b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45D89"/>
    <w:pPr>
      <w:keepNext/>
      <w:numPr>
        <w:ilvl w:val="4"/>
        <w:numId w:val="1"/>
      </w:numPr>
      <w:spacing w:after="0" w:line="240" w:lineRule="auto"/>
      <w:outlineLvl w:val="4"/>
    </w:pPr>
    <w:rPr>
      <w:rFonts w:ascii="Book Antiqua" w:eastAsia="Times New Roman" w:hAnsi="Book Antiqua"/>
      <w:b/>
      <w:bCs/>
      <w:sz w:val="16"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45D8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45D8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45D8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45D8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328"/>
    <w:rPr>
      <w:rFonts w:ascii="Cambria" w:eastAsia="Times New Roman" w:hAnsi="Cambria"/>
      <w:b/>
      <w:kern w:val="28"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92BC2"/>
    <w:rPr>
      <w:rFonts w:ascii="Cambria" w:eastAsia="Times New Roman" w:hAnsi="Cambria"/>
      <w:b/>
      <w:i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EE5A2A"/>
    <w:rPr>
      <w:rFonts w:ascii="Cambria" w:eastAsia="Times New Roman" w:hAnsi="Cambria"/>
      <w:b/>
      <w:sz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B45D89"/>
    <w:rPr>
      <w:rFonts w:ascii="Book Antiqua" w:eastAsia="Times New Roman" w:hAnsi="Book Antiqua"/>
      <w:b/>
      <w:sz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B45D89"/>
    <w:rPr>
      <w:rFonts w:ascii="Book Antiqua" w:eastAsia="Times New Roman" w:hAnsi="Book Antiqua"/>
      <w:b/>
      <w:bCs/>
      <w:sz w:val="16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B45D89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B45D89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B45D89"/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B45D89"/>
    <w:rPr>
      <w:rFonts w:ascii="Arial" w:eastAsia="Times New Roman" w:hAnsi="Arial" w:cs="Arial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45D8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64328"/>
    <w:pPr>
      <w:tabs>
        <w:tab w:val="left" w:pos="440"/>
        <w:tab w:val="right" w:leader="dot" w:pos="9062"/>
      </w:tabs>
      <w:spacing w:before="120" w:after="120" w:line="240" w:lineRule="auto"/>
      <w:jc w:val="right"/>
    </w:pPr>
    <w:rPr>
      <w:rFonts w:ascii="Times New Roman" w:eastAsia="Times New Roman" w:hAnsi="Times New Roman"/>
      <w:b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45D89"/>
    <w:pPr>
      <w:spacing w:after="0" w:line="240" w:lineRule="auto"/>
      <w:ind w:left="220"/>
    </w:pPr>
    <w:rPr>
      <w:rFonts w:ascii="Times New Roman" w:eastAsia="Times New Roman" w:hAnsi="Times New Roman"/>
      <w:smallCap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AD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861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1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39"/>
    <w:rsid w:val="005C77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5">
    <w:name w:val="Light Shading Accent 5"/>
    <w:basedOn w:val="TableNormal"/>
    <w:uiPriority w:val="60"/>
    <w:rsid w:val="005C77B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5C77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037D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620593"/>
    <w:pPr>
      <w:spacing w:after="100"/>
      <w:ind w:left="440"/>
    </w:pPr>
    <w:rPr>
      <w:rFonts w:ascii="Times New Roman" w:hAnsi="Times New Roman"/>
      <w:caps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CCE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907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C6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07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C65"/>
    <w:rPr>
      <w:sz w:val="22"/>
      <w:szCs w:val="22"/>
      <w:lang w:eastAsia="en-US"/>
    </w:rPr>
  </w:style>
  <w:style w:type="paragraph" w:styleId="NoSpacing">
    <w:name w:val="No Spacing"/>
    <w:link w:val="NoSpacingChar"/>
    <w:uiPriority w:val="1"/>
    <w:qFormat/>
    <w:rsid w:val="00907C65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07C65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907C6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ProtectiveMarking">
    <w:name w:val="Protective Marking"/>
    <w:basedOn w:val="Normal"/>
    <w:rsid w:val="00010E86"/>
    <w:pPr>
      <w:spacing w:after="0" w:line="240" w:lineRule="auto"/>
      <w:jc w:val="center"/>
    </w:pPr>
    <w:rPr>
      <w:rFonts w:ascii="Arial Bold" w:eastAsia="Times New Roman" w:hAnsi="Arial Bold"/>
      <w:b/>
      <w:bCs/>
      <w:sz w:val="28"/>
      <w:szCs w:val="20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010E86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3127A8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A36E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E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E7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E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E7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chemas.datacontract.org/2004/07/Eps.WebApiDtos.PublicAp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w3.org/2001/XMLSchema-instanc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us\Document%20template%20-%20PUBL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11A4CF55E68469F09DFABCBD5B1FC" ma:contentTypeVersion="0" ma:contentTypeDescription="Create a new document." ma:contentTypeScope="" ma:versionID="4806c7367dccf71c201daf3b72ed06c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45796-1F00-4140-987C-C0D2AFE222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70FC5C-E350-46CD-9B21-C27C5374BAB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81C6020-8E76-4AF8-884F-F82DFF0D8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5B761C2-3680-41A3-BD25-882F23D3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- PUBLIC.dotx</Template>
  <TotalTime>224</TotalTime>
  <Pages>22</Pages>
  <Words>6302</Words>
  <Characters>33404</Characters>
  <Application>Microsoft Office Word</Application>
  <DocSecurity>0</DocSecurity>
  <Lines>278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EU-Supply</Company>
  <LinksUpToDate>false</LinksUpToDate>
  <CharactersWithSpaces>39627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Specification</dc:subject>
  <dc:creator>Anette Tavaststjerna</dc:creator>
  <cp:lastModifiedBy>Eduard Smirnov</cp:lastModifiedBy>
  <cp:revision>14</cp:revision>
  <dcterms:created xsi:type="dcterms:W3CDTF">2016-09-22T12:22:00Z</dcterms:created>
  <dcterms:modified xsi:type="dcterms:W3CDTF">2017-01-13T14:31:00Z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Id">
    <vt:lpwstr>0x01010025611A4CF55E68469F09DFABCBD5B1FC</vt:lpwstr>
  </property>
  <property fmtid="{D5CDD505-2E9C-101B-9397-08002B2CF9AE}" pid="4" name="ProtectionLevel">
    <vt:lpwstr>PROTECT-COMMERCIAL</vt:lpwstr>
  </property>
</Properties>
</file>